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D2FF5" w14:textId="77777777" w:rsidR="002E626B" w:rsidRPr="00883202" w:rsidRDefault="001B27C4" w:rsidP="00224640">
      <w:pPr>
        <w:pStyle w:val="Title"/>
        <w:rPr>
          <w:sz w:val="144"/>
          <w:szCs w:val="56"/>
        </w:rPr>
      </w:pPr>
      <w:r w:rsidRPr="00883202">
        <w:rPr>
          <w:rStyle w:val="Emphasis"/>
          <w:sz w:val="144"/>
          <w:szCs w:val="56"/>
        </w:rPr>
        <w:t xml:space="preserve">Webpage </w:t>
      </w:r>
      <w:r w:rsidR="00883202" w:rsidRPr="00883202">
        <w:rPr>
          <w:rStyle w:val="Emphasis"/>
          <w:sz w:val="144"/>
          <w:szCs w:val="56"/>
        </w:rPr>
        <w:t>Design &amp; Development</w:t>
      </w:r>
      <w:r w:rsidR="00224640" w:rsidRPr="00883202">
        <w:rPr>
          <w:sz w:val="144"/>
          <w:szCs w:val="56"/>
        </w:rPr>
        <w:t xml:space="preserve"> </w:t>
      </w:r>
    </w:p>
    <w:p w14:paraId="0325B5FB" w14:textId="5FB7A16D" w:rsidR="00C31B26" w:rsidRPr="005755A2" w:rsidRDefault="00883202" w:rsidP="00224640">
      <w:pPr>
        <w:pStyle w:val="Subtitle"/>
        <w:rPr>
          <w:color w:val="7F7F7F" w:themeColor="text1" w:themeTint="80"/>
          <w:sz w:val="44"/>
          <w:szCs w:val="24"/>
        </w:rPr>
      </w:pPr>
      <w:r w:rsidRPr="005755A2">
        <w:rPr>
          <w:color w:val="7F7F7F" w:themeColor="text1" w:themeTint="80"/>
          <w:sz w:val="44"/>
          <w:szCs w:val="24"/>
        </w:rPr>
        <w:t xml:space="preserve">A comprehensive report using HTML5, CSS3 </w:t>
      </w:r>
      <w:r w:rsidR="003E49EC" w:rsidRPr="005755A2">
        <w:rPr>
          <w:color w:val="7F7F7F" w:themeColor="text1" w:themeTint="80"/>
          <w:sz w:val="44"/>
          <w:szCs w:val="24"/>
        </w:rPr>
        <w:t>&amp;</w:t>
      </w:r>
      <w:r w:rsidRPr="005755A2">
        <w:rPr>
          <w:color w:val="7F7F7F" w:themeColor="text1" w:themeTint="80"/>
          <w:sz w:val="44"/>
          <w:szCs w:val="24"/>
        </w:rPr>
        <w:t xml:space="preserve"> JS</w:t>
      </w:r>
    </w:p>
    <w:p w14:paraId="58C307D8" w14:textId="77777777" w:rsidR="00C31B26" w:rsidRPr="000040C5" w:rsidRDefault="008F2318" w:rsidP="00224640">
      <w:pPr>
        <w:pStyle w:val="CoverHead1"/>
      </w:pPr>
      <w:sdt>
        <w:sdtPr>
          <w:id w:val="-30888360"/>
          <w:placeholder>
            <w:docPart w:val="9B5B209EA593B542B1C23A6D668E31FC"/>
          </w:placeholder>
          <w:temporary/>
          <w:showingPlcHdr/>
          <w15:appearance w15:val="hidden"/>
        </w:sdtPr>
        <w:sdtEndPr/>
        <w:sdtContent>
          <w:r w:rsidR="00224640" w:rsidRPr="000040C5">
            <w:t>Student:</w:t>
          </w:r>
        </w:sdtContent>
      </w:sdt>
    </w:p>
    <w:p w14:paraId="4D10C303" w14:textId="77777777" w:rsidR="00883202" w:rsidRDefault="00883202" w:rsidP="00883202">
      <w:pPr>
        <w:pStyle w:val="CoverHead2"/>
      </w:pPr>
      <w:r>
        <w:t xml:space="preserve">Aniket </w:t>
      </w:r>
      <w:proofErr w:type="spellStart"/>
      <w:r>
        <w:t>Nilegaonkar</w:t>
      </w:r>
      <w:proofErr w:type="spellEnd"/>
      <w:r>
        <w:t xml:space="preserve"> – 10525461</w:t>
      </w:r>
    </w:p>
    <w:p w14:paraId="171616E5" w14:textId="77777777" w:rsidR="00883202" w:rsidRDefault="00883202" w:rsidP="00883202">
      <w:pPr>
        <w:pStyle w:val="CoverHead2"/>
      </w:pPr>
      <w:proofErr w:type="spellStart"/>
      <w:r>
        <w:t>Suneet</w:t>
      </w:r>
      <w:proofErr w:type="spellEnd"/>
      <w:r>
        <w:t xml:space="preserve"> Maben – 10522921</w:t>
      </w:r>
    </w:p>
    <w:p w14:paraId="457909A3" w14:textId="77777777" w:rsidR="00883202" w:rsidRPr="00883202" w:rsidRDefault="00883202" w:rsidP="00883202">
      <w:pPr>
        <w:pStyle w:val="CoverHead2"/>
      </w:pPr>
      <w:r>
        <w:t>Srikanth Shilesh Pasam - 10387794</w:t>
      </w:r>
    </w:p>
    <w:p w14:paraId="4F737FC4" w14:textId="77777777" w:rsidR="00224640" w:rsidRPr="000040C5" w:rsidRDefault="008F2318" w:rsidP="00224640">
      <w:pPr>
        <w:pStyle w:val="CoverHead1"/>
      </w:pPr>
      <w:sdt>
        <w:sdtPr>
          <w:id w:val="-978144679"/>
          <w:placeholder>
            <w:docPart w:val="0C56C68999D32941952E00C04B42966D"/>
          </w:placeholder>
          <w:temporary/>
          <w:showingPlcHdr/>
          <w15:appearance w15:val="hidden"/>
        </w:sdtPr>
        <w:sdtEndPr/>
        <w:sdtContent>
          <w:r w:rsidR="00224640" w:rsidRPr="000040C5">
            <w:t>Teacher:</w:t>
          </w:r>
        </w:sdtContent>
      </w:sdt>
    </w:p>
    <w:p w14:paraId="1CF95BF8" w14:textId="613AA9AB" w:rsidR="00EB6826" w:rsidRPr="000040C5" w:rsidRDefault="00883202" w:rsidP="006C67DE">
      <w:pPr>
        <w:pStyle w:val="CoverHead2"/>
      </w:pPr>
      <w:proofErr w:type="spellStart"/>
      <w:r>
        <w:t>Ehtisha</w:t>
      </w:r>
      <w:r w:rsidR="008612CE">
        <w:t>m</w:t>
      </w:r>
      <w:proofErr w:type="spellEnd"/>
      <w:r>
        <w:t xml:space="preserve"> Yasin</w:t>
      </w:r>
    </w:p>
    <w:p w14:paraId="254A03CD" w14:textId="77777777" w:rsidR="00224640" w:rsidRPr="000040C5" w:rsidRDefault="008F2318" w:rsidP="00224640">
      <w:pPr>
        <w:pStyle w:val="CoverHead1"/>
      </w:pPr>
      <w:sdt>
        <w:sdtPr>
          <w:id w:val="-1976748250"/>
          <w:placeholder>
            <w:docPart w:val="641EC6E3B1C9D14984FC4838F18C576F"/>
          </w:placeholder>
          <w:temporary/>
          <w:showingPlcHdr/>
          <w15:appearance w15:val="hidden"/>
        </w:sdtPr>
        <w:sdtEndPr/>
        <w:sdtContent>
          <w:r w:rsidR="00224640" w:rsidRPr="000040C5">
            <w:t>Course:</w:t>
          </w:r>
        </w:sdtContent>
      </w:sdt>
    </w:p>
    <w:p w14:paraId="2380869F" w14:textId="77777777" w:rsidR="00EB6826" w:rsidRPr="000040C5" w:rsidRDefault="008F2318" w:rsidP="00224640">
      <w:pPr>
        <w:pStyle w:val="CoverHead2"/>
      </w:pPr>
      <w:sdt>
        <w:sdtPr>
          <w:alias w:val="Title"/>
          <w:tag w:val=""/>
          <w:id w:val="-1762127408"/>
          <w:placeholder>
            <w:docPart w:val="A7826438B98E8643B4BBA8413CCF6421"/>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83202">
            <w:t>Web and Mobile Technologies (B9IS124)</w:t>
          </w:r>
        </w:sdtContent>
      </w:sdt>
    </w:p>
    <w:sdt>
      <w:sdtPr>
        <w:rPr>
          <w:sz w:val="48"/>
          <w:szCs w:val="48"/>
        </w:rPr>
        <w:id w:val="1280839444"/>
        <w:docPartObj>
          <w:docPartGallery w:val="Table of Contents"/>
          <w:docPartUnique/>
        </w:docPartObj>
      </w:sdtPr>
      <w:sdtEndPr>
        <w:rPr>
          <w:rFonts w:asciiTheme="minorHAnsi" w:eastAsiaTheme="minorHAnsi" w:hAnsiTheme="minorHAnsi" w:cstheme="minorBidi"/>
          <w:noProof/>
          <w:color w:val="808080" w:themeColor="background1" w:themeShade="80"/>
          <w:sz w:val="26"/>
          <w:szCs w:val="26"/>
        </w:rPr>
      </w:sdtEndPr>
      <w:sdtContent>
        <w:p w14:paraId="66E89B4C" w14:textId="115C8A23" w:rsidR="00CA545F" w:rsidRPr="00730DC7" w:rsidRDefault="00CA545F" w:rsidP="00730DC7">
          <w:pPr>
            <w:pStyle w:val="TOCHeading"/>
            <w:jc w:val="center"/>
            <w:rPr>
              <w:sz w:val="48"/>
              <w:szCs w:val="48"/>
            </w:rPr>
          </w:pPr>
          <w:r w:rsidRPr="00730DC7">
            <w:rPr>
              <w:sz w:val="48"/>
              <w:szCs w:val="48"/>
            </w:rPr>
            <w:t>Table of Contents</w:t>
          </w:r>
        </w:p>
        <w:p w14:paraId="15077A47" w14:textId="72962DCB" w:rsidR="00CA545F" w:rsidRDefault="00CA545F">
          <w:pPr>
            <w:pStyle w:val="TOC1"/>
            <w:tabs>
              <w:tab w:val="right" w:leader="dot" w:pos="9394"/>
            </w:tabs>
            <w:rPr>
              <w:noProof/>
            </w:rPr>
          </w:pPr>
          <w:r>
            <w:rPr>
              <w:b w:val="0"/>
              <w:bCs w:val="0"/>
            </w:rPr>
            <w:fldChar w:fldCharType="begin"/>
          </w:r>
          <w:r>
            <w:instrText xml:space="preserve"> TOC \o "1-3" \h \z \u </w:instrText>
          </w:r>
          <w:r>
            <w:rPr>
              <w:b w:val="0"/>
              <w:bCs w:val="0"/>
            </w:rPr>
            <w:fldChar w:fldCharType="separate"/>
          </w:r>
          <w:hyperlink w:anchor="_Toc25076860" w:history="1">
            <w:r w:rsidRPr="00DD0555">
              <w:rPr>
                <w:rStyle w:val="Hyperlink"/>
                <w:noProof/>
              </w:rPr>
              <w:t>Introduction</w:t>
            </w:r>
            <w:r>
              <w:rPr>
                <w:noProof/>
                <w:webHidden/>
              </w:rPr>
              <w:tab/>
            </w:r>
            <w:r>
              <w:rPr>
                <w:noProof/>
                <w:webHidden/>
              </w:rPr>
              <w:fldChar w:fldCharType="begin"/>
            </w:r>
            <w:r>
              <w:rPr>
                <w:noProof/>
                <w:webHidden/>
              </w:rPr>
              <w:instrText xml:space="preserve"> PAGEREF _Toc25076860 \h </w:instrText>
            </w:r>
            <w:r>
              <w:rPr>
                <w:noProof/>
                <w:webHidden/>
              </w:rPr>
            </w:r>
            <w:r>
              <w:rPr>
                <w:noProof/>
                <w:webHidden/>
              </w:rPr>
              <w:fldChar w:fldCharType="separate"/>
            </w:r>
            <w:r>
              <w:rPr>
                <w:noProof/>
                <w:webHidden/>
              </w:rPr>
              <w:t>3</w:t>
            </w:r>
            <w:r>
              <w:rPr>
                <w:noProof/>
                <w:webHidden/>
              </w:rPr>
              <w:fldChar w:fldCharType="end"/>
            </w:r>
          </w:hyperlink>
        </w:p>
        <w:p w14:paraId="5AEAADB0" w14:textId="3C2DC499" w:rsidR="00CA545F" w:rsidRDefault="00CA545F">
          <w:pPr>
            <w:pStyle w:val="TOC1"/>
            <w:tabs>
              <w:tab w:val="right" w:leader="dot" w:pos="9394"/>
            </w:tabs>
            <w:rPr>
              <w:noProof/>
            </w:rPr>
          </w:pPr>
          <w:hyperlink w:anchor="_Toc25076861" w:history="1">
            <w:r w:rsidRPr="00DD0555">
              <w:rPr>
                <w:rStyle w:val="Hyperlink"/>
                <w:noProof/>
              </w:rPr>
              <w:t>Background</w:t>
            </w:r>
            <w:r>
              <w:rPr>
                <w:noProof/>
                <w:webHidden/>
              </w:rPr>
              <w:tab/>
            </w:r>
            <w:r>
              <w:rPr>
                <w:noProof/>
                <w:webHidden/>
              </w:rPr>
              <w:fldChar w:fldCharType="begin"/>
            </w:r>
            <w:r>
              <w:rPr>
                <w:noProof/>
                <w:webHidden/>
              </w:rPr>
              <w:instrText xml:space="preserve"> PAGEREF _Toc25076861 \h </w:instrText>
            </w:r>
            <w:r>
              <w:rPr>
                <w:noProof/>
                <w:webHidden/>
              </w:rPr>
            </w:r>
            <w:r>
              <w:rPr>
                <w:noProof/>
                <w:webHidden/>
              </w:rPr>
              <w:fldChar w:fldCharType="separate"/>
            </w:r>
            <w:r>
              <w:rPr>
                <w:noProof/>
                <w:webHidden/>
              </w:rPr>
              <w:t>3</w:t>
            </w:r>
            <w:r>
              <w:rPr>
                <w:noProof/>
                <w:webHidden/>
              </w:rPr>
              <w:fldChar w:fldCharType="end"/>
            </w:r>
          </w:hyperlink>
        </w:p>
        <w:p w14:paraId="7816261B" w14:textId="6531B05F" w:rsidR="00CA545F" w:rsidRDefault="00CA545F">
          <w:pPr>
            <w:pStyle w:val="TOC2"/>
            <w:tabs>
              <w:tab w:val="right" w:leader="dot" w:pos="9394"/>
            </w:tabs>
            <w:rPr>
              <w:noProof/>
            </w:rPr>
          </w:pPr>
          <w:hyperlink w:anchor="_Toc25076862" w:history="1">
            <w:r w:rsidRPr="00DD0555">
              <w:rPr>
                <w:rStyle w:val="Hyperlink"/>
                <w:noProof/>
              </w:rPr>
              <w:t>HTML</w:t>
            </w:r>
            <w:r>
              <w:rPr>
                <w:noProof/>
                <w:webHidden/>
              </w:rPr>
              <w:tab/>
            </w:r>
            <w:r>
              <w:rPr>
                <w:noProof/>
                <w:webHidden/>
              </w:rPr>
              <w:fldChar w:fldCharType="begin"/>
            </w:r>
            <w:r>
              <w:rPr>
                <w:noProof/>
                <w:webHidden/>
              </w:rPr>
              <w:instrText xml:space="preserve"> PAGEREF _Toc25076862 \h </w:instrText>
            </w:r>
            <w:r>
              <w:rPr>
                <w:noProof/>
                <w:webHidden/>
              </w:rPr>
            </w:r>
            <w:r>
              <w:rPr>
                <w:noProof/>
                <w:webHidden/>
              </w:rPr>
              <w:fldChar w:fldCharType="separate"/>
            </w:r>
            <w:r>
              <w:rPr>
                <w:noProof/>
                <w:webHidden/>
              </w:rPr>
              <w:t>3</w:t>
            </w:r>
            <w:r>
              <w:rPr>
                <w:noProof/>
                <w:webHidden/>
              </w:rPr>
              <w:fldChar w:fldCharType="end"/>
            </w:r>
          </w:hyperlink>
        </w:p>
        <w:p w14:paraId="04C0CC9A" w14:textId="796A6C2E" w:rsidR="00CA545F" w:rsidRDefault="00CA545F">
          <w:pPr>
            <w:pStyle w:val="TOC2"/>
            <w:tabs>
              <w:tab w:val="right" w:leader="dot" w:pos="9394"/>
            </w:tabs>
            <w:rPr>
              <w:noProof/>
            </w:rPr>
          </w:pPr>
          <w:hyperlink w:anchor="_Toc25076863" w:history="1">
            <w:r w:rsidRPr="00DD0555">
              <w:rPr>
                <w:rStyle w:val="Hyperlink"/>
                <w:noProof/>
              </w:rPr>
              <w:t>CSS</w:t>
            </w:r>
            <w:r>
              <w:rPr>
                <w:noProof/>
                <w:webHidden/>
              </w:rPr>
              <w:tab/>
            </w:r>
            <w:r>
              <w:rPr>
                <w:noProof/>
                <w:webHidden/>
              </w:rPr>
              <w:fldChar w:fldCharType="begin"/>
            </w:r>
            <w:r>
              <w:rPr>
                <w:noProof/>
                <w:webHidden/>
              </w:rPr>
              <w:instrText xml:space="preserve"> PAGEREF _Toc25076863 \h </w:instrText>
            </w:r>
            <w:r>
              <w:rPr>
                <w:noProof/>
                <w:webHidden/>
              </w:rPr>
            </w:r>
            <w:r>
              <w:rPr>
                <w:noProof/>
                <w:webHidden/>
              </w:rPr>
              <w:fldChar w:fldCharType="separate"/>
            </w:r>
            <w:r>
              <w:rPr>
                <w:noProof/>
                <w:webHidden/>
              </w:rPr>
              <w:t>4</w:t>
            </w:r>
            <w:r>
              <w:rPr>
                <w:noProof/>
                <w:webHidden/>
              </w:rPr>
              <w:fldChar w:fldCharType="end"/>
            </w:r>
          </w:hyperlink>
        </w:p>
        <w:p w14:paraId="7375EDE8" w14:textId="110CD399" w:rsidR="00CA545F" w:rsidRDefault="00CA545F">
          <w:pPr>
            <w:pStyle w:val="TOC2"/>
            <w:tabs>
              <w:tab w:val="right" w:leader="dot" w:pos="9394"/>
            </w:tabs>
            <w:rPr>
              <w:noProof/>
            </w:rPr>
          </w:pPr>
          <w:hyperlink w:anchor="_Toc25076864" w:history="1">
            <w:r w:rsidRPr="00DD0555">
              <w:rPr>
                <w:rStyle w:val="Hyperlink"/>
                <w:noProof/>
              </w:rPr>
              <w:t>JS</w:t>
            </w:r>
            <w:r>
              <w:rPr>
                <w:noProof/>
                <w:webHidden/>
              </w:rPr>
              <w:tab/>
            </w:r>
            <w:r>
              <w:rPr>
                <w:noProof/>
                <w:webHidden/>
              </w:rPr>
              <w:fldChar w:fldCharType="begin"/>
            </w:r>
            <w:r>
              <w:rPr>
                <w:noProof/>
                <w:webHidden/>
              </w:rPr>
              <w:instrText xml:space="preserve"> PAGEREF _Toc25076864 \h </w:instrText>
            </w:r>
            <w:r>
              <w:rPr>
                <w:noProof/>
                <w:webHidden/>
              </w:rPr>
            </w:r>
            <w:r>
              <w:rPr>
                <w:noProof/>
                <w:webHidden/>
              </w:rPr>
              <w:fldChar w:fldCharType="separate"/>
            </w:r>
            <w:r>
              <w:rPr>
                <w:noProof/>
                <w:webHidden/>
              </w:rPr>
              <w:t>4</w:t>
            </w:r>
            <w:r>
              <w:rPr>
                <w:noProof/>
                <w:webHidden/>
              </w:rPr>
              <w:fldChar w:fldCharType="end"/>
            </w:r>
          </w:hyperlink>
        </w:p>
        <w:p w14:paraId="0E34E5CE" w14:textId="25CA14C0" w:rsidR="00CA545F" w:rsidRDefault="00CA545F">
          <w:pPr>
            <w:pStyle w:val="TOC1"/>
            <w:tabs>
              <w:tab w:val="right" w:leader="dot" w:pos="9394"/>
            </w:tabs>
            <w:rPr>
              <w:noProof/>
            </w:rPr>
          </w:pPr>
          <w:hyperlink w:anchor="_Toc25076865" w:history="1">
            <w:r w:rsidRPr="00DD0555">
              <w:rPr>
                <w:rStyle w:val="Hyperlink"/>
                <w:noProof/>
              </w:rPr>
              <w:t>Design Approach</w:t>
            </w:r>
            <w:r>
              <w:rPr>
                <w:noProof/>
                <w:webHidden/>
              </w:rPr>
              <w:tab/>
            </w:r>
            <w:r>
              <w:rPr>
                <w:noProof/>
                <w:webHidden/>
              </w:rPr>
              <w:fldChar w:fldCharType="begin"/>
            </w:r>
            <w:r>
              <w:rPr>
                <w:noProof/>
                <w:webHidden/>
              </w:rPr>
              <w:instrText xml:space="preserve"> PAGEREF _Toc25076865 \h </w:instrText>
            </w:r>
            <w:r>
              <w:rPr>
                <w:noProof/>
                <w:webHidden/>
              </w:rPr>
            </w:r>
            <w:r>
              <w:rPr>
                <w:noProof/>
                <w:webHidden/>
              </w:rPr>
              <w:fldChar w:fldCharType="separate"/>
            </w:r>
            <w:r>
              <w:rPr>
                <w:noProof/>
                <w:webHidden/>
              </w:rPr>
              <w:t>5</w:t>
            </w:r>
            <w:r>
              <w:rPr>
                <w:noProof/>
                <w:webHidden/>
              </w:rPr>
              <w:fldChar w:fldCharType="end"/>
            </w:r>
          </w:hyperlink>
        </w:p>
        <w:p w14:paraId="1E60C184" w14:textId="7C465E09" w:rsidR="00CA545F" w:rsidRDefault="00CA545F">
          <w:pPr>
            <w:pStyle w:val="TOC1"/>
            <w:tabs>
              <w:tab w:val="right" w:leader="dot" w:pos="9394"/>
            </w:tabs>
            <w:rPr>
              <w:noProof/>
            </w:rPr>
          </w:pPr>
          <w:hyperlink w:anchor="_Toc25076866" w:history="1">
            <w:r w:rsidRPr="00DD0555">
              <w:rPr>
                <w:rStyle w:val="Hyperlink"/>
                <w:noProof/>
              </w:rPr>
              <w:t>Sitemap</w:t>
            </w:r>
            <w:r>
              <w:rPr>
                <w:noProof/>
                <w:webHidden/>
              </w:rPr>
              <w:tab/>
            </w:r>
            <w:r>
              <w:rPr>
                <w:noProof/>
                <w:webHidden/>
              </w:rPr>
              <w:fldChar w:fldCharType="begin"/>
            </w:r>
            <w:r>
              <w:rPr>
                <w:noProof/>
                <w:webHidden/>
              </w:rPr>
              <w:instrText xml:space="preserve"> PAGEREF _Toc25076866 \h </w:instrText>
            </w:r>
            <w:r>
              <w:rPr>
                <w:noProof/>
                <w:webHidden/>
              </w:rPr>
            </w:r>
            <w:r>
              <w:rPr>
                <w:noProof/>
                <w:webHidden/>
              </w:rPr>
              <w:fldChar w:fldCharType="separate"/>
            </w:r>
            <w:r>
              <w:rPr>
                <w:noProof/>
                <w:webHidden/>
              </w:rPr>
              <w:t>6</w:t>
            </w:r>
            <w:r>
              <w:rPr>
                <w:noProof/>
                <w:webHidden/>
              </w:rPr>
              <w:fldChar w:fldCharType="end"/>
            </w:r>
          </w:hyperlink>
        </w:p>
        <w:p w14:paraId="00ECA8D8" w14:textId="254E6042" w:rsidR="00CA545F" w:rsidRDefault="00CA545F">
          <w:pPr>
            <w:pStyle w:val="TOC1"/>
            <w:tabs>
              <w:tab w:val="right" w:leader="dot" w:pos="9394"/>
            </w:tabs>
            <w:rPr>
              <w:noProof/>
            </w:rPr>
          </w:pPr>
          <w:hyperlink w:anchor="_Toc25076867" w:history="1">
            <w:r w:rsidRPr="00DD0555">
              <w:rPr>
                <w:rStyle w:val="Hyperlink"/>
                <w:noProof/>
              </w:rPr>
              <w:t>Website Layout</w:t>
            </w:r>
            <w:r>
              <w:rPr>
                <w:noProof/>
                <w:webHidden/>
              </w:rPr>
              <w:tab/>
            </w:r>
            <w:r>
              <w:rPr>
                <w:noProof/>
                <w:webHidden/>
              </w:rPr>
              <w:fldChar w:fldCharType="begin"/>
            </w:r>
            <w:r>
              <w:rPr>
                <w:noProof/>
                <w:webHidden/>
              </w:rPr>
              <w:instrText xml:space="preserve"> PAGEREF _Toc25076867 \h </w:instrText>
            </w:r>
            <w:r>
              <w:rPr>
                <w:noProof/>
                <w:webHidden/>
              </w:rPr>
            </w:r>
            <w:r>
              <w:rPr>
                <w:noProof/>
                <w:webHidden/>
              </w:rPr>
              <w:fldChar w:fldCharType="separate"/>
            </w:r>
            <w:r>
              <w:rPr>
                <w:noProof/>
                <w:webHidden/>
              </w:rPr>
              <w:t>7</w:t>
            </w:r>
            <w:r>
              <w:rPr>
                <w:noProof/>
                <w:webHidden/>
              </w:rPr>
              <w:fldChar w:fldCharType="end"/>
            </w:r>
          </w:hyperlink>
        </w:p>
        <w:p w14:paraId="12160950" w14:textId="683B375D" w:rsidR="00CA545F" w:rsidRDefault="00CA545F">
          <w:pPr>
            <w:pStyle w:val="TOC2"/>
            <w:tabs>
              <w:tab w:val="right" w:leader="dot" w:pos="9394"/>
            </w:tabs>
            <w:rPr>
              <w:noProof/>
            </w:rPr>
          </w:pPr>
          <w:hyperlink w:anchor="_Toc25076868" w:history="1">
            <w:r w:rsidRPr="00DD0555">
              <w:rPr>
                <w:rStyle w:val="Hyperlink"/>
                <w:noProof/>
              </w:rPr>
              <w:t>Phase 1 – Home Page</w:t>
            </w:r>
            <w:r>
              <w:rPr>
                <w:noProof/>
                <w:webHidden/>
              </w:rPr>
              <w:tab/>
            </w:r>
            <w:r>
              <w:rPr>
                <w:noProof/>
                <w:webHidden/>
              </w:rPr>
              <w:fldChar w:fldCharType="begin"/>
            </w:r>
            <w:r>
              <w:rPr>
                <w:noProof/>
                <w:webHidden/>
              </w:rPr>
              <w:instrText xml:space="preserve"> PAGEREF _Toc25076868 \h </w:instrText>
            </w:r>
            <w:r>
              <w:rPr>
                <w:noProof/>
                <w:webHidden/>
              </w:rPr>
            </w:r>
            <w:r>
              <w:rPr>
                <w:noProof/>
                <w:webHidden/>
              </w:rPr>
              <w:fldChar w:fldCharType="separate"/>
            </w:r>
            <w:r>
              <w:rPr>
                <w:noProof/>
                <w:webHidden/>
              </w:rPr>
              <w:t>7</w:t>
            </w:r>
            <w:r>
              <w:rPr>
                <w:noProof/>
                <w:webHidden/>
              </w:rPr>
              <w:fldChar w:fldCharType="end"/>
            </w:r>
          </w:hyperlink>
        </w:p>
        <w:p w14:paraId="7270074B" w14:textId="39831927" w:rsidR="00CA545F" w:rsidRDefault="00CA545F">
          <w:pPr>
            <w:pStyle w:val="TOC2"/>
            <w:tabs>
              <w:tab w:val="right" w:leader="dot" w:pos="9394"/>
            </w:tabs>
            <w:rPr>
              <w:noProof/>
            </w:rPr>
          </w:pPr>
          <w:hyperlink w:anchor="_Toc25076869" w:history="1">
            <w:r w:rsidRPr="00DD0555">
              <w:rPr>
                <w:rStyle w:val="Hyperlink"/>
                <w:noProof/>
              </w:rPr>
              <w:t>Phase 2 – Info Page</w:t>
            </w:r>
            <w:r>
              <w:rPr>
                <w:noProof/>
                <w:webHidden/>
              </w:rPr>
              <w:tab/>
            </w:r>
            <w:r>
              <w:rPr>
                <w:noProof/>
                <w:webHidden/>
              </w:rPr>
              <w:fldChar w:fldCharType="begin"/>
            </w:r>
            <w:r>
              <w:rPr>
                <w:noProof/>
                <w:webHidden/>
              </w:rPr>
              <w:instrText xml:space="preserve"> PAGEREF _Toc25076869 \h </w:instrText>
            </w:r>
            <w:r>
              <w:rPr>
                <w:noProof/>
                <w:webHidden/>
              </w:rPr>
            </w:r>
            <w:r>
              <w:rPr>
                <w:noProof/>
                <w:webHidden/>
              </w:rPr>
              <w:fldChar w:fldCharType="separate"/>
            </w:r>
            <w:r>
              <w:rPr>
                <w:noProof/>
                <w:webHidden/>
              </w:rPr>
              <w:t>7</w:t>
            </w:r>
            <w:r>
              <w:rPr>
                <w:noProof/>
                <w:webHidden/>
              </w:rPr>
              <w:fldChar w:fldCharType="end"/>
            </w:r>
          </w:hyperlink>
        </w:p>
        <w:p w14:paraId="4ED4CDA8" w14:textId="2DA8AA1F" w:rsidR="00CA545F" w:rsidRDefault="00CA545F">
          <w:pPr>
            <w:pStyle w:val="TOC2"/>
            <w:tabs>
              <w:tab w:val="right" w:leader="dot" w:pos="9394"/>
            </w:tabs>
            <w:rPr>
              <w:noProof/>
            </w:rPr>
          </w:pPr>
          <w:hyperlink w:anchor="_Toc25076870" w:history="1">
            <w:r w:rsidRPr="00DD0555">
              <w:rPr>
                <w:rStyle w:val="Hyperlink"/>
                <w:noProof/>
              </w:rPr>
              <w:t>Phase 3 – Responsive Design</w:t>
            </w:r>
            <w:r>
              <w:rPr>
                <w:noProof/>
                <w:webHidden/>
              </w:rPr>
              <w:tab/>
            </w:r>
            <w:r>
              <w:rPr>
                <w:noProof/>
                <w:webHidden/>
              </w:rPr>
              <w:fldChar w:fldCharType="begin"/>
            </w:r>
            <w:r>
              <w:rPr>
                <w:noProof/>
                <w:webHidden/>
              </w:rPr>
              <w:instrText xml:space="preserve"> PAGEREF _Toc25076870 \h </w:instrText>
            </w:r>
            <w:r>
              <w:rPr>
                <w:noProof/>
                <w:webHidden/>
              </w:rPr>
            </w:r>
            <w:r>
              <w:rPr>
                <w:noProof/>
                <w:webHidden/>
              </w:rPr>
              <w:fldChar w:fldCharType="separate"/>
            </w:r>
            <w:r>
              <w:rPr>
                <w:noProof/>
                <w:webHidden/>
              </w:rPr>
              <w:t>8</w:t>
            </w:r>
            <w:r>
              <w:rPr>
                <w:noProof/>
                <w:webHidden/>
              </w:rPr>
              <w:fldChar w:fldCharType="end"/>
            </w:r>
          </w:hyperlink>
        </w:p>
        <w:p w14:paraId="54E27C93" w14:textId="45EAA95F" w:rsidR="00CA545F" w:rsidRDefault="00CA545F">
          <w:pPr>
            <w:pStyle w:val="TOC2"/>
            <w:tabs>
              <w:tab w:val="right" w:leader="dot" w:pos="9394"/>
            </w:tabs>
            <w:rPr>
              <w:noProof/>
            </w:rPr>
          </w:pPr>
          <w:hyperlink w:anchor="_Toc25076871" w:history="1">
            <w:r w:rsidRPr="00DD0555">
              <w:rPr>
                <w:rStyle w:val="Hyperlink"/>
                <w:noProof/>
              </w:rPr>
              <w:t>Phase 4 – JavaScript</w:t>
            </w:r>
            <w:r>
              <w:rPr>
                <w:noProof/>
                <w:webHidden/>
              </w:rPr>
              <w:tab/>
            </w:r>
            <w:r>
              <w:rPr>
                <w:noProof/>
                <w:webHidden/>
              </w:rPr>
              <w:fldChar w:fldCharType="begin"/>
            </w:r>
            <w:r>
              <w:rPr>
                <w:noProof/>
                <w:webHidden/>
              </w:rPr>
              <w:instrText xml:space="preserve"> PAGEREF _Toc25076871 \h </w:instrText>
            </w:r>
            <w:r>
              <w:rPr>
                <w:noProof/>
                <w:webHidden/>
              </w:rPr>
            </w:r>
            <w:r>
              <w:rPr>
                <w:noProof/>
                <w:webHidden/>
              </w:rPr>
              <w:fldChar w:fldCharType="separate"/>
            </w:r>
            <w:r>
              <w:rPr>
                <w:noProof/>
                <w:webHidden/>
              </w:rPr>
              <w:t>9</w:t>
            </w:r>
            <w:r>
              <w:rPr>
                <w:noProof/>
                <w:webHidden/>
              </w:rPr>
              <w:fldChar w:fldCharType="end"/>
            </w:r>
          </w:hyperlink>
        </w:p>
        <w:p w14:paraId="0FD1E561" w14:textId="6FAA213D" w:rsidR="00CA545F" w:rsidRDefault="00CA545F">
          <w:pPr>
            <w:pStyle w:val="TOC1"/>
            <w:tabs>
              <w:tab w:val="right" w:leader="dot" w:pos="9394"/>
            </w:tabs>
            <w:rPr>
              <w:noProof/>
            </w:rPr>
          </w:pPr>
          <w:hyperlink w:anchor="_Toc25076872" w:history="1">
            <w:r w:rsidRPr="00DD0555">
              <w:rPr>
                <w:rStyle w:val="Hyperlink"/>
                <w:noProof/>
              </w:rPr>
              <w:t>Proof of Concept</w:t>
            </w:r>
            <w:r>
              <w:rPr>
                <w:noProof/>
                <w:webHidden/>
              </w:rPr>
              <w:tab/>
            </w:r>
            <w:r>
              <w:rPr>
                <w:noProof/>
                <w:webHidden/>
              </w:rPr>
              <w:fldChar w:fldCharType="begin"/>
            </w:r>
            <w:r>
              <w:rPr>
                <w:noProof/>
                <w:webHidden/>
              </w:rPr>
              <w:instrText xml:space="preserve"> PAGEREF _Toc25076872 \h </w:instrText>
            </w:r>
            <w:r>
              <w:rPr>
                <w:noProof/>
                <w:webHidden/>
              </w:rPr>
            </w:r>
            <w:r>
              <w:rPr>
                <w:noProof/>
                <w:webHidden/>
              </w:rPr>
              <w:fldChar w:fldCharType="separate"/>
            </w:r>
            <w:r>
              <w:rPr>
                <w:noProof/>
                <w:webHidden/>
              </w:rPr>
              <w:t>10</w:t>
            </w:r>
            <w:r>
              <w:rPr>
                <w:noProof/>
                <w:webHidden/>
              </w:rPr>
              <w:fldChar w:fldCharType="end"/>
            </w:r>
          </w:hyperlink>
        </w:p>
        <w:p w14:paraId="025962C7" w14:textId="6CCD77B5" w:rsidR="00CA545F" w:rsidRDefault="00CA545F">
          <w:pPr>
            <w:pStyle w:val="TOC1"/>
            <w:tabs>
              <w:tab w:val="right" w:leader="dot" w:pos="9394"/>
            </w:tabs>
            <w:rPr>
              <w:noProof/>
            </w:rPr>
          </w:pPr>
          <w:hyperlink w:anchor="_Toc25076873" w:history="1">
            <w:r w:rsidRPr="00DD0555">
              <w:rPr>
                <w:rStyle w:val="Hyperlink"/>
                <w:noProof/>
              </w:rPr>
              <w:t>Bibliography</w:t>
            </w:r>
            <w:r>
              <w:rPr>
                <w:noProof/>
                <w:webHidden/>
              </w:rPr>
              <w:tab/>
            </w:r>
            <w:r>
              <w:rPr>
                <w:noProof/>
                <w:webHidden/>
              </w:rPr>
              <w:fldChar w:fldCharType="begin"/>
            </w:r>
            <w:r>
              <w:rPr>
                <w:noProof/>
                <w:webHidden/>
              </w:rPr>
              <w:instrText xml:space="preserve"> PAGEREF _Toc25076873 \h </w:instrText>
            </w:r>
            <w:r>
              <w:rPr>
                <w:noProof/>
                <w:webHidden/>
              </w:rPr>
            </w:r>
            <w:r>
              <w:rPr>
                <w:noProof/>
                <w:webHidden/>
              </w:rPr>
              <w:fldChar w:fldCharType="separate"/>
            </w:r>
            <w:r>
              <w:rPr>
                <w:noProof/>
                <w:webHidden/>
              </w:rPr>
              <w:t>15</w:t>
            </w:r>
            <w:r>
              <w:rPr>
                <w:noProof/>
                <w:webHidden/>
              </w:rPr>
              <w:fldChar w:fldCharType="end"/>
            </w:r>
          </w:hyperlink>
        </w:p>
        <w:p w14:paraId="3A2F2A09" w14:textId="54477FF5" w:rsidR="00CA545F" w:rsidRDefault="00CA545F">
          <w:pPr>
            <w:pStyle w:val="TOC1"/>
            <w:tabs>
              <w:tab w:val="right" w:leader="dot" w:pos="9394"/>
            </w:tabs>
            <w:rPr>
              <w:noProof/>
            </w:rPr>
          </w:pPr>
          <w:hyperlink w:anchor="_Toc25076874" w:history="1">
            <w:r w:rsidRPr="00DD0555">
              <w:rPr>
                <w:rStyle w:val="Hyperlink"/>
                <w:noProof/>
              </w:rPr>
              <w:t>Appendix</w:t>
            </w:r>
            <w:r>
              <w:rPr>
                <w:noProof/>
                <w:webHidden/>
              </w:rPr>
              <w:tab/>
            </w:r>
            <w:r>
              <w:rPr>
                <w:noProof/>
                <w:webHidden/>
              </w:rPr>
              <w:fldChar w:fldCharType="begin"/>
            </w:r>
            <w:r>
              <w:rPr>
                <w:noProof/>
                <w:webHidden/>
              </w:rPr>
              <w:instrText xml:space="preserve"> PAGEREF _Toc25076874 \h </w:instrText>
            </w:r>
            <w:r>
              <w:rPr>
                <w:noProof/>
                <w:webHidden/>
              </w:rPr>
            </w:r>
            <w:r>
              <w:rPr>
                <w:noProof/>
                <w:webHidden/>
              </w:rPr>
              <w:fldChar w:fldCharType="separate"/>
            </w:r>
            <w:r>
              <w:rPr>
                <w:noProof/>
                <w:webHidden/>
              </w:rPr>
              <w:t>16</w:t>
            </w:r>
            <w:r>
              <w:rPr>
                <w:noProof/>
                <w:webHidden/>
              </w:rPr>
              <w:fldChar w:fldCharType="end"/>
            </w:r>
          </w:hyperlink>
        </w:p>
        <w:p w14:paraId="24300950" w14:textId="390206F1" w:rsidR="00883202" w:rsidRPr="0069583B" w:rsidRDefault="00CA545F" w:rsidP="00883202">
          <w:r>
            <w:rPr>
              <w:b/>
              <w:bCs/>
              <w:noProof/>
            </w:rPr>
            <w:fldChar w:fldCharType="end"/>
          </w:r>
        </w:p>
      </w:sdtContent>
    </w:sdt>
    <w:p w14:paraId="7034205C" w14:textId="11F6EFB1" w:rsidR="0069583B" w:rsidRDefault="0069583B" w:rsidP="0069583B">
      <w:bookmarkStart w:id="0" w:name="_Toc25076860"/>
    </w:p>
    <w:p w14:paraId="495612EC" w14:textId="0620B55D" w:rsidR="0069583B" w:rsidRDefault="0069583B" w:rsidP="0069583B"/>
    <w:p w14:paraId="2FDA6B28" w14:textId="5A6B5B90" w:rsidR="0069583B" w:rsidRDefault="0069583B" w:rsidP="0069583B"/>
    <w:p w14:paraId="63A48458" w14:textId="77777777" w:rsidR="0069583B" w:rsidRDefault="0069583B" w:rsidP="0069583B"/>
    <w:p w14:paraId="5EDBF7FB" w14:textId="37C546A1" w:rsidR="0069583B" w:rsidRDefault="0069583B" w:rsidP="0069583B"/>
    <w:p w14:paraId="26335E4A" w14:textId="1BB50185" w:rsidR="0069583B" w:rsidRDefault="0069583B" w:rsidP="0069583B"/>
    <w:p w14:paraId="0A080D7B" w14:textId="71F9EA11" w:rsidR="0069583B" w:rsidRDefault="0069583B" w:rsidP="0069583B"/>
    <w:p w14:paraId="1B958BD5" w14:textId="53223562" w:rsidR="0069583B" w:rsidRDefault="0069583B" w:rsidP="0069583B"/>
    <w:p w14:paraId="6266C39F" w14:textId="77777777" w:rsidR="0069583B" w:rsidRPr="0069583B" w:rsidRDefault="0069583B" w:rsidP="0069583B"/>
    <w:p w14:paraId="61E1FC48" w14:textId="1DD128FD" w:rsidR="00321583" w:rsidRDefault="00321583" w:rsidP="00883202">
      <w:pPr>
        <w:pStyle w:val="Heading1"/>
        <w:rPr>
          <w:rStyle w:val="Emphasis"/>
        </w:rPr>
      </w:pPr>
      <w:r>
        <w:rPr>
          <w:rStyle w:val="Emphasis"/>
        </w:rPr>
        <w:t>Introduction</w:t>
      </w:r>
      <w:bookmarkEnd w:id="0"/>
    </w:p>
    <w:p w14:paraId="6C912E01" w14:textId="267EACE1" w:rsidR="008A0DC3" w:rsidRDefault="004D2339" w:rsidP="008A0DC3">
      <w:r>
        <w:t xml:space="preserve">The </w:t>
      </w:r>
      <w:r w:rsidR="00A604CA">
        <w:t xml:space="preserve">aim of this </w:t>
      </w:r>
      <w:r w:rsidR="00102E05">
        <w:t xml:space="preserve">project </w:t>
      </w:r>
      <w:r w:rsidR="00A604CA">
        <w:t>is to develop a website for a car</w:t>
      </w:r>
      <w:r w:rsidR="00857C08">
        <w:t xml:space="preserve"> adverts business. </w:t>
      </w:r>
      <w:r w:rsidR="005618DE">
        <w:t xml:space="preserve">The website is required to </w:t>
      </w:r>
      <w:r w:rsidR="00084E7E">
        <w:t xml:space="preserve">show the images and details of various cars. </w:t>
      </w:r>
      <w:r w:rsidR="00E23A45">
        <w:t>U</w:t>
      </w:r>
      <w:r w:rsidR="00084E7E">
        <w:t>ser</w:t>
      </w:r>
      <w:r w:rsidR="00E23A45">
        <w:t>s</w:t>
      </w:r>
      <w:r w:rsidR="00084E7E">
        <w:t xml:space="preserve"> should be able to navigate through</w:t>
      </w:r>
      <w:r w:rsidR="00556950">
        <w:t xml:space="preserve"> the website</w:t>
      </w:r>
      <w:r w:rsidR="00E23A45">
        <w:t xml:space="preserve"> viewing the details of any car </w:t>
      </w:r>
      <w:r w:rsidR="00925F08">
        <w:t xml:space="preserve">they like. They should also be able to search for any particular car of their choice based on the make/model and manufacturing year. Finally, if the user is interested in any </w:t>
      </w:r>
      <w:r w:rsidR="004D4525">
        <w:t>car, they should be able to contact the business through a form</w:t>
      </w:r>
      <w:r w:rsidR="001F765D">
        <w:t>.</w:t>
      </w:r>
    </w:p>
    <w:p w14:paraId="64BAFC58" w14:textId="44900643" w:rsidR="001F765D" w:rsidRDefault="00EC54BF" w:rsidP="008A0DC3">
      <w:r>
        <w:t xml:space="preserve">In order to develop this </w:t>
      </w:r>
      <w:r w:rsidR="008B73FB">
        <w:t>website,</w:t>
      </w:r>
      <w:r w:rsidR="00C40206">
        <w:t xml:space="preserve"> we will be using three major web development technologies</w:t>
      </w:r>
      <w:r w:rsidR="00824E2C">
        <w:t>:</w:t>
      </w:r>
    </w:p>
    <w:p w14:paraId="3D7DC808" w14:textId="4DB37513" w:rsidR="00824E2C" w:rsidRDefault="00824E2C" w:rsidP="00824E2C">
      <w:pPr>
        <w:pStyle w:val="ListParagraph"/>
        <w:numPr>
          <w:ilvl w:val="0"/>
          <w:numId w:val="12"/>
        </w:numPr>
      </w:pPr>
      <w:r>
        <w:t>HTML – Hyper Text Markup Language</w:t>
      </w:r>
    </w:p>
    <w:p w14:paraId="0D0B8C82" w14:textId="247DCD12" w:rsidR="00824E2C" w:rsidRDefault="00824E2C" w:rsidP="00824E2C">
      <w:pPr>
        <w:pStyle w:val="ListParagraph"/>
        <w:numPr>
          <w:ilvl w:val="0"/>
          <w:numId w:val="12"/>
        </w:numPr>
      </w:pPr>
      <w:r>
        <w:t>CSS – Cascaded Style Sheets</w:t>
      </w:r>
    </w:p>
    <w:p w14:paraId="0944C033" w14:textId="12D754B5" w:rsidR="00824E2C" w:rsidRDefault="00824E2C" w:rsidP="00824E2C">
      <w:pPr>
        <w:pStyle w:val="ListParagraph"/>
        <w:numPr>
          <w:ilvl w:val="0"/>
          <w:numId w:val="12"/>
        </w:numPr>
      </w:pPr>
      <w:r>
        <w:t>JS – Java scripts</w:t>
      </w:r>
    </w:p>
    <w:p w14:paraId="40D2141F" w14:textId="77777777" w:rsidR="00D80867" w:rsidRDefault="00D80867" w:rsidP="00D80867">
      <w:pPr>
        <w:pStyle w:val="Heading1"/>
        <w:rPr>
          <w:rStyle w:val="Emphasis"/>
        </w:rPr>
      </w:pPr>
      <w:bookmarkStart w:id="1" w:name="_Toc25076861"/>
      <w:r>
        <w:rPr>
          <w:rStyle w:val="Emphasis"/>
        </w:rPr>
        <w:t>Background</w:t>
      </w:r>
      <w:bookmarkEnd w:id="1"/>
    </w:p>
    <w:p w14:paraId="4C7E919E" w14:textId="7D159F28" w:rsidR="009552E8" w:rsidRDefault="009552E8" w:rsidP="009552E8">
      <w:pPr>
        <w:pStyle w:val="Heading2"/>
      </w:pPr>
      <w:bookmarkStart w:id="2" w:name="_Toc25076862"/>
      <w:r>
        <w:t>HTML</w:t>
      </w:r>
      <w:bookmarkEnd w:id="2"/>
    </w:p>
    <w:p w14:paraId="31918B27" w14:textId="60FD7745" w:rsidR="00B56A5F" w:rsidRDefault="00BD5AB2" w:rsidP="009552E8">
      <w:r>
        <w:t xml:space="preserve">HTML is a markup language that helps define </w:t>
      </w:r>
      <w:r w:rsidR="009A241A">
        <w:t xml:space="preserve">the structure </w:t>
      </w:r>
      <w:r w:rsidR="00B56A56">
        <w:t xml:space="preserve">of the content. </w:t>
      </w:r>
      <w:r w:rsidR="00B56A5F">
        <w:t>This project utilizes HTML</w:t>
      </w:r>
      <w:r w:rsidR="00EC3B0E">
        <w:t xml:space="preserve"> </w:t>
      </w:r>
      <w:r w:rsidR="00B56A5F">
        <w:t>5.</w:t>
      </w:r>
      <w:r w:rsidR="00EC3B0E">
        <w:t xml:space="preserve"> HTML</w:t>
      </w:r>
      <w:r w:rsidR="00340A59">
        <w:t xml:space="preserve"> 5 lets us do almost anything on</w:t>
      </w:r>
      <w:r w:rsidR="008C617D">
        <w:t xml:space="preserve"> the website from displaying text, animating content, playing videos or music</w:t>
      </w:r>
      <w:r w:rsidR="00C06BE2">
        <w:t xml:space="preserve"> and also works across all devices from PC’s to smartphones</w:t>
      </w:r>
      <w:r w:rsidR="00DD30EA">
        <w:t xml:space="preserve"> </w:t>
      </w:r>
      <w:r w:rsidR="00FB0A95">
        <w:fldChar w:fldCharType="begin"/>
      </w:r>
      <w:r w:rsidR="00030BE4">
        <w:instrText xml:space="preserve"> ADDIN ZOTERO_ITEM CSL_CITATION {"citationID":"FMPRWS91","properties":{"formattedCitation":"(Marshall, September 28)","plainCitation":"(Marshall, September 28)","noteIndex":0},"citationItems":[{"id":51,"uris":["http://zotero.org/users/6159635/items/JQKEVKTU"],"uri":["http://zotero.org/users/6159635/items/JQKEVKTU"],"itemData":{"id":51,"type":"webpage","title":"HTML5: what is it?","container-title":"TechRadar","abstract":"Full lowdown on HTML5 and why it's important for the web","URL":"https://www.techradar.com/news/internet/web/html5-what-is-it-1047393","title-short":"HTML5","language":"en","author":[{"family":"Marshall","given":"Carrie"}],"issued":{"literal":"September 28"},"accessed":{"date-parts":[["2019",11,19]]}}}],"schema":"https://github.com/citation-style-language/schema/raw/master/csl-citation.json"} </w:instrText>
      </w:r>
      <w:r w:rsidR="00FB0A95">
        <w:fldChar w:fldCharType="separate"/>
      </w:r>
      <w:r w:rsidR="00030BE4">
        <w:rPr>
          <w:noProof/>
        </w:rPr>
        <w:t>(Marshall, September 28)</w:t>
      </w:r>
      <w:r w:rsidR="00FB0A95">
        <w:fldChar w:fldCharType="end"/>
      </w:r>
    </w:p>
    <w:p w14:paraId="08117D8B" w14:textId="77777777" w:rsidR="00303D97" w:rsidRDefault="00E83B02" w:rsidP="009552E8">
      <w:r>
        <w:t xml:space="preserve">The </w:t>
      </w:r>
      <w:r w:rsidR="00B56A5F">
        <w:t xml:space="preserve">main parts of HTML are </w:t>
      </w:r>
      <w:r w:rsidR="00030BE4">
        <w:t xml:space="preserve">the </w:t>
      </w:r>
    </w:p>
    <w:p w14:paraId="7C73E7E9" w14:textId="23123E19" w:rsidR="003223C4" w:rsidRDefault="00303D97" w:rsidP="00303D97">
      <w:pPr>
        <w:pStyle w:val="ListParagraph"/>
        <w:numPr>
          <w:ilvl w:val="0"/>
          <w:numId w:val="13"/>
        </w:numPr>
      </w:pPr>
      <w:r>
        <w:t>O</w:t>
      </w:r>
      <w:r w:rsidR="00030BE4">
        <w:t>pening and closing tag</w:t>
      </w:r>
      <w:r w:rsidR="00C058EF">
        <w:t>s</w:t>
      </w:r>
    </w:p>
    <w:p w14:paraId="46FA6051" w14:textId="77777777" w:rsidR="003223C4" w:rsidRDefault="003223C4" w:rsidP="00303D97">
      <w:pPr>
        <w:pStyle w:val="ListParagraph"/>
        <w:numPr>
          <w:ilvl w:val="0"/>
          <w:numId w:val="13"/>
        </w:numPr>
      </w:pPr>
      <w:r>
        <w:t>C</w:t>
      </w:r>
      <w:r w:rsidR="00E63A62">
        <w:t>ontent</w:t>
      </w:r>
    </w:p>
    <w:p w14:paraId="4187B67F" w14:textId="0DE50F57" w:rsidR="009552E8" w:rsidRDefault="003223C4" w:rsidP="00303D97">
      <w:pPr>
        <w:pStyle w:val="ListParagraph"/>
        <w:numPr>
          <w:ilvl w:val="0"/>
          <w:numId w:val="13"/>
        </w:numPr>
      </w:pPr>
      <w:r>
        <w:t>E</w:t>
      </w:r>
      <w:r w:rsidR="00E63A62">
        <w:t>lements</w:t>
      </w:r>
    </w:p>
    <w:p w14:paraId="278A304F" w14:textId="2871D6A9" w:rsidR="00C058EF" w:rsidRDefault="00C058EF" w:rsidP="00C058EF">
      <w:r>
        <w:t>Everything in HTML is written between opening and closing tags</w:t>
      </w:r>
      <w:r w:rsidR="00DA66D0">
        <w:t xml:space="preserve"> which define the starting and ending of the content written within it.</w:t>
      </w:r>
      <w:r w:rsidR="001C5773">
        <w:t xml:space="preserve"> </w:t>
      </w:r>
      <w:r w:rsidR="00192E3E">
        <w:t xml:space="preserve">Elements are used to define the content </w:t>
      </w:r>
      <w:r w:rsidR="005D6DE0">
        <w:t>and are placed within the opening and closing tags.</w:t>
      </w:r>
      <w:r w:rsidR="0087131B">
        <w:t xml:space="preserve"> </w:t>
      </w:r>
      <w:r w:rsidR="00271FBD">
        <w:t xml:space="preserve">HTML files </w:t>
      </w:r>
      <w:r w:rsidR="00625D9A">
        <w:t>are saved with the extension ‘.html’</w:t>
      </w:r>
      <w:r w:rsidR="009F71AE">
        <w:t xml:space="preserve"> </w:t>
      </w:r>
      <w:r w:rsidR="00AF318B">
        <w:fldChar w:fldCharType="begin"/>
      </w:r>
      <w:r w:rsidR="00AF318B">
        <w:instrText xml:space="preserve"> ADDIN ZOTERO_ITEM CSL_CITATION {"citationID":"gPjhFdQ0","properties":{"formattedCitation":"({\\i{}HTML basics}, no date)","plainCitation":"(HTML basics, no date)","noteIndex":0},"citationItems":[{"id":47,"uris":["http://zotero.org/users/6159635/items/BTZTB99W"],"uri":["http://zotero.org/users/6159635/items/BTZTB99W"],"itemData":{"id":47,"type":"webpage","title":"HTML basics","container-title":"MDN Web Docs","abstract":"HTML is not a programming language; it is a markup language that defines the structure of your content. HTML consists of a series of elements, which you use to enclose, or wrap, different parts of the content to make it appear a certain way, or act a certain way. The enclosing tags can make a word or image hyperlink to somewhere else, can italicize words, can make the font bigger or smaller, and so on.  For example, take the following line of content:","URL":"https://developer.mozilla.org/en-US/docs/Learn/Getting_started_with_the_web/HTML_basics","language":"en","accessed":{"date-parts":[["2019",11,19]]}}}],"schema":"https://github.com/citation-style-language/schema/raw/master/csl-citation.json"} </w:instrText>
      </w:r>
      <w:r w:rsidR="00AF318B">
        <w:fldChar w:fldCharType="separate"/>
      </w:r>
      <w:r w:rsidR="00AF318B" w:rsidRPr="00AF318B">
        <w:rPr>
          <w:rFonts w:ascii="Calibri Light" w:cs="Calibri Light"/>
          <w:color w:val="808080"/>
          <w:lang w:val="en-GB"/>
        </w:rPr>
        <w:t>(</w:t>
      </w:r>
      <w:r w:rsidR="00AF318B" w:rsidRPr="00AF318B">
        <w:rPr>
          <w:rFonts w:ascii="Calibri Light" w:cs="Calibri Light"/>
          <w:i/>
          <w:iCs/>
          <w:color w:val="808080"/>
          <w:lang w:val="en-GB"/>
        </w:rPr>
        <w:t>HTML basics</w:t>
      </w:r>
      <w:r w:rsidR="00AF318B" w:rsidRPr="00AF318B">
        <w:rPr>
          <w:rFonts w:ascii="Calibri Light" w:cs="Calibri Light"/>
          <w:color w:val="808080"/>
          <w:lang w:val="en-GB"/>
        </w:rPr>
        <w:t>, no date)</w:t>
      </w:r>
      <w:r w:rsidR="00AF318B">
        <w:fldChar w:fldCharType="end"/>
      </w:r>
      <w:r w:rsidR="00AF318B">
        <w:t>.</w:t>
      </w:r>
    </w:p>
    <w:p w14:paraId="63AF8D3F" w14:textId="00E36441" w:rsidR="00775C38" w:rsidRDefault="00775C38" w:rsidP="00775C38">
      <w:pPr>
        <w:pStyle w:val="Heading2"/>
      </w:pPr>
      <w:bookmarkStart w:id="3" w:name="_Toc25076863"/>
      <w:r>
        <w:lastRenderedPageBreak/>
        <w:t>CSS</w:t>
      </w:r>
      <w:bookmarkEnd w:id="3"/>
    </w:p>
    <w:p w14:paraId="79A1270A" w14:textId="47CF8227" w:rsidR="002E6EEB" w:rsidRDefault="00625D9A" w:rsidP="00775C38">
      <w:r>
        <w:t xml:space="preserve">CSS </w:t>
      </w:r>
      <w:r w:rsidR="007559B2">
        <w:t>helps us define how the content in HTML is to be displayed.</w:t>
      </w:r>
      <w:r w:rsidR="006A3A61">
        <w:t xml:space="preserve"> CSS helps make designing website easier as </w:t>
      </w:r>
      <w:r w:rsidR="00B56DB9">
        <w:t>it</w:t>
      </w:r>
      <w:r w:rsidR="006A3A61">
        <w:t xml:space="preserve"> can define multiple </w:t>
      </w:r>
      <w:r w:rsidR="00906537">
        <w:t>elements together</w:t>
      </w:r>
      <w:r w:rsidR="0008742C">
        <w:t xml:space="preserve">. </w:t>
      </w:r>
      <w:r w:rsidR="006F3DB5">
        <w:t>A CSS syntax is made up of:</w:t>
      </w:r>
    </w:p>
    <w:p w14:paraId="7EC0F6CB" w14:textId="5BACA34B" w:rsidR="006F3DB5" w:rsidRDefault="006F3DB5" w:rsidP="006F3DB5">
      <w:pPr>
        <w:pStyle w:val="ListParagraph"/>
        <w:numPr>
          <w:ilvl w:val="0"/>
          <w:numId w:val="14"/>
        </w:numPr>
      </w:pPr>
      <w:r>
        <w:t>Selector</w:t>
      </w:r>
    </w:p>
    <w:p w14:paraId="1FBFC8C8" w14:textId="19190043" w:rsidR="002B7E3F" w:rsidRDefault="002B7E3F" w:rsidP="002B7E3F">
      <w:pPr>
        <w:pStyle w:val="ListParagraph"/>
        <w:numPr>
          <w:ilvl w:val="0"/>
          <w:numId w:val="14"/>
        </w:numPr>
      </w:pPr>
      <w:r>
        <w:t>Declaration</w:t>
      </w:r>
    </w:p>
    <w:p w14:paraId="6F2BCE99" w14:textId="360DD28C" w:rsidR="002B7E3F" w:rsidRDefault="002B7E3F" w:rsidP="002B7E3F">
      <w:r>
        <w:t xml:space="preserve">The selector is used to reference </w:t>
      </w:r>
      <w:r w:rsidR="00B95FD0">
        <w:t xml:space="preserve">a particular </w:t>
      </w:r>
      <w:r w:rsidR="00920F5B">
        <w:t xml:space="preserve">element </w:t>
      </w:r>
      <w:r w:rsidR="00C500A9">
        <w:t xml:space="preserve">or attribute </w:t>
      </w:r>
      <w:r w:rsidR="00920F5B">
        <w:t>from the HTML</w:t>
      </w:r>
      <w:r w:rsidR="00C500A9">
        <w:t xml:space="preserve"> and </w:t>
      </w:r>
      <w:r w:rsidR="009B69CB">
        <w:t xml:space="preserve">define </w:t>
      </w:r>
      <w:r w:rsidR="008B377A">
        <w:t>the styling for it</w:t>
      </w:r>
      <w:r w:rsidR="001A2E80">
        <w:t xml:space="preserve"> </w:t>
      </w:r>
      <w:r w:rsidR="001A2E80">
        <w:fldChar w:fldCharType="begin"/>
      </w:r>
      <w:r w:rsidR="00C179B2">
        <w:instrText xml:space="preserve"> ADDIN ZOTERO_ITEM CSL_CITATION {"citationID":"rwoaZa2q","properties":{"formattedCitation":"({\\i{}CSS Syntax}, no date)","plainCitation":"(CSS Syntax, no date)","noteIndex":0},"citationItems":[{"id":55,"uris":["http://zotero.org/users/6159635/items/8SAPMRLY"],"uri":["http://zotero.org/users/6159635/items/8SAPMRLY"],"itemData":{"id":55,"type":"webpage","title":"CSS Syntax","URL":"https://www.w3schools.com/css/css_syntax.asp","accessed":{"date-parts":[["2019",11,19]]}}}],"schema":"https://github.com/citation-style-language/schema/raw/master/csl-citation.json"} </w:instrText>
      </w:r>
      <w:r w:rsidR="001A2E80">
        <w:fldChar w:fldCharType="separate"/>
      </w:r>
      <w:r w:rsidR="00C179B2" w:rsidRPr="00C179B2">
        <w:rPr>
          <w:rFonts w:ascii="Calibri Light" w:cs="Calibri Light"/>
          <w:color w:val="808080"/>
          <w:lang w:val="en-GB"/>
        </w:rPr>
        <w:t>(</w:t>
      </w:r>
      <w:r w:rsidR="00C179B2" w:rsidRPr="00C179B2">
        <w:rPr>
          <w:rFonts w:ascii="Calibri Light" w:cs="Calibri Light"/>
          <w:i/>
          <w:iCs/>
          <w:color w:val="808080"/>
          <w:lang w:val="en-GB"/>
        </w:rPr>
        <w:t>CSS Syntax</w:t>
      </w:r>
      <w:r w:rsidR="00C179B2" w:rsidRPr="00C179B2">
        <w:rPr>
          <w:rFonts w:ascii="Calibri Light" w:cs="Calibri Light"/>
          <w:color w:val="808080"/>
          <w:lang w:val="en-GB"/>
        </w:rPr>
        <w:t>, no date)</w:t>
      </w:r>
      <w:r w:rsidR="001A2E80">
        <w:fldChar w:fldCharType="end"/>
      </w:r>
      <w:r w:rsidR="008B377A">
        <w:t>.</w:t>
      </w:r>
    </w:p>
    <w:p w14:paraId="2E89C7A4" w14:textId="56287E75" w:rsidR="00775C38" w:rsidRDefault="0008742C" w:rsidP="00775C38">
      <w:r>
        <w:t>CSS can either be written with</w:t>
      </w:r>
      <w:r w:rsidR="004823B7">
        <w:t>in</w:t>
      </w:r>
      <w:r>
        <w:t xml:space="preserve"> the HTML file itself using the </w:t>
      </w:r>
      <w:r w:rsidR="00582E9F">
        <w:t>‘&lt;style&gt;’ tag but usually in practice it is written as a separate file and stored with the extension ‘.</w:t>
      </w:r>
      <w:proofErr w:type="spellStart"/>
      <w:r w:rsidR="00582E9F">
        <w:t>css</w:t>
      </w:r>
      <w:proofErr w:type="spellEnd"/>
      <w:r w:rsidR="00B3733F">
        <w:t xml:space="preserve">’. This file is then linked to its corresponding HTML file using the </w:t>
      </w:r>
      <w:r w:rsidR="00290768">
        <w:t>link stylesheet element and placed within the head of the file.</w:t>
      </w:r>
    </w:p>
    <w:p w14:paraId="2905598F" w14:textId="1177E4E7" w:rsidR="009240EC" w:rsidRDefault="009240EC" w:rsidP="009240EC">
      <w:pPr>
        <w:pStyle w:val="Heading2"/>
      </w:pPr>
      <w:bookmarkStart w:id="4" w:name="_Toc25076864"/>
      <w:r>
        <w:t>JS</w:t>
      </w:r>
      <w:bookmarkEnd w:id="4"/>
    </w:p>
    <w:p w14:paraId="6BE6B56F" w14:textId="5C9FA1A3" w:rsidR="005B69B6" w:rsidRDefault="003357B8" w:rsidP="009240EC">
      <w:r>
        <w:t>Java</w:t>
      </w:r>
      <w:r w:rsidR="006A19A2">
        <w:t>S</w:t>
      </w:r>
      <w:r>
        <w:t xml:space="preserve">cript </w:t>
      </w:r>
      <w:r w:rsidR="006A19A2">
        <w:t xml:space="preserve">is used as the programming language for web. </w:t>
      </w:r>
      <w:r w:rsidR="00763F9D">
        <w:t xml:space="preserve">It can be used to </w:t>
      </w:r>
      <w:r w:rsidR="0057338A">
        <w:t xml:space="preserve">calculate, </w:t>
      </w:r>
      <w:r w:rsidR="00763F9D">
        <w:t>manipulate</w:t>
      </w:r>
      <w:r w:rsidR="0057338A">
        <w:t xml:space="preserve"> and validate</w:t>
      </w:r>
      <w:r w:rsidR="00763F9D">
        <w:t xml:space="preserve"> content and fields in HTML and CSS</w:t>
      </w:r>
      <w:r w:rsidR="0057338A">
        <w:t xml:space="preserve">. </w:t>
      </w:r>
      <w:r w:rsidR="00AD2CB6">
        <w:t xml:space="preserve">The JavaScript is </w:t>
      </w:r>
      <w:r w:rsidR="00676416">
        <w:t>executed by the browsers Java</w:t>
      </w:r>
      <w:r w:rsidR="00E760DE">
        <w:t>Script</w:t>
      </w:r>
      <w:r w:rsidR="00676416">
        <w:t xml:space="preserve"> engine after the HTML and CSS are loaded onto the webpage</w:t>
      </w:r>
      <w:r w:rsidR="00F530B3">
        <w:t xml:space="preserve"> </w:t>
      </w:r>
      <w:r w:rsidR="00CF7E65">
        <w:fldChar w:fldCharType="begin"/>
      </w:r>
      <w:r w:rsidR="00984049">
        <w:instrText xml:space="preserve"> ADDIN ZOTERO_ITEM CSL_CITATION {"citationID":"T5mbd8Ty","properties":{"formattedCitation":"({\\i{}What is JavaScript?}, no date)","plainCitation":"(What is JavaScript?, no date)","noteIndex":0},"citationItems":[{"id":57,"uris":["http://zotero.org/users/6159635/items/IY6GXBS4"],"uri":["http://zotero.org/users/6159635/items/IY6GXBS4"],"itemData":{"id":57,"type":"webpage","title":"What is JavaScript?","container-title":"MDN Web Docs","abstract":"So there you go, your first step into the world of JavaScript. We've begun with just theory, to start getting you used to why you'd use JavaScript and what kind of things you can do with it. Along the way, you saw a few code examples and learned how JavaScript fits in with the rest of the code on your website, amongst other things.","URL":"https://developer.mozilla.org/en-US/docs/Learn/JavaScript/First_steps/What_is_JavaScript","language":"en","accessed":{"date-parts":[["2019",11,19]]}}}],"schema":"https://github.com/citation-style-language/schema/raw/master/csl-citation.json"} </w:instrText>
      </w:r>
      <w:r w:rsidR="00CF7E65">
        <w:fldChar w:fldCharType="separate"/>
      </w:r>
      <w:r w:rsidR="00984049" w:rsidRPr="00984049">
        <w:rPr>
          <w:rFonts w:ascii="Calibri Light" w:cs="Calibri Light"/>
          <w:color w:val="808080"/>
          <w:lang w:val="en-GB"/>
        </w:rPr>
        <w:t>(</w:t>
      </w:r>
      <w:r w:rsidR="00984049" w:rsidRPr="00984049">
        <w:rPr>
          <w:rFonts w:ascii="Calibri Light" w:cs="Calibri Light"/>
          <w:i/>
          <w:iCs/>
          <w:color w:val="808080"/>
          <w:lang w:val="en-GB"/>
        </w:rPr>
        <w:t>What is JavaScript?</w:t>
      </w:r>
      <w:r w:rsidR="00984049" w:rsidRPr="00984049">
        <w:rPr>
          <w:rFonts w:ascii="Calibri Light" w:cs="Calibri Light"/>
          <w:color w:val="808080"/>
          <w:lang w:val="en-GB"/>
        </w:rPr>
        <w:t>, no date)</w:t>
      </w:r>
      <w:r w:rsidR="00CF7E65">
        <w:fldChar w:fldCharType="end"/>
      </w:r>
      <w:r w:rsidR="00984049">
        <w:t>.</w:t>
      </w:r>
    </w:p>
    <w:p w14:paraId="002936B2" w14:textId="545CDDF4" w:rsidR="005E53C8" w:rsidRDefault="008237CC" w:rsidP="005E53C8">
      <w:r>
        <w:t xml:space="preserve">JavaScript files are </w:t>
      </w:r>
      <w:r w:rsidR="00C65E74">
        <w:t>stored using the extension ‘.</w:t>
      </w:r>
      <w:proofErr w:type="spellStart"/>
      <w:r w:rsidR="00C65E74">
        <w:t>js</w:t>
      </w:r>
      <w:proofErr w:type="spellEnd"/>
      <w:r w:rsidR="00C65E74">
        <w:t>’</w:t>
      </w:r>
      <w:r w:rsidR="00CB7E07">
        <w:t xml:space="preserve"> and are referenced in the HTML </w:t>
      </w:r>
      <w:r w:rsidR="00AC4889">
        <w:t xml:space="preserve">file </w:t>
      </w:r>
      <w:r w:rsidR="00A379DD">
        <w:t>using</w:t>
      </w:r>
      <w:r w:rsidR="00AC4889">
        <w:t xml:space="preserve"> the </w:t>
      </w:r>
      <w:r w:rsidR="00A379DD">
        <w:t>script element within</w:t>
      </w:r>
      <w:r w:rsidR="004F0A25">
        <w:t xml:space="preserve"> the head or body of the file.</w:t>
      </w:r>
    </w:p>
    <w:p w14:paraId="09BBA95E" w14:textId="7F5D38D0" w:rsidR="005E53C8" w:rsidRDefault="005E53C8" w:rsidP="005E53C8"/>
    <w:p w14:paraId="36597036" w14:textId="203289C8" w:rsidR="005E53C8" w:rsidRDefault="005E53C8" w:rsidP="005E53C8"/>
    <w:p w14:paraId="4DDC800B" w14:textId="1F28FD4A" w:rsidR="005E53C8" w:rsidRDefault="005E53C8" w:rsidP="005E53C8"/>
    <w:p w14:paraId="0289CAD1" w14:textId="7B36599D" w:rsidR="005E53C8" w:rsidRDefault="005E53C8" w:rsidP="005E53C8"/>
    <w:p w14:paraId="6F18C3E3" w14:textId="241FC2F1" w:rsidR="005E53C8" w:rsidRDefault="005E53C8" w:rsidP="005E53C8"/>
    <w:p w14:paraId="71866B8B" w14:textId="4CD8A516" w:rsidR="005E53C8" w:rsidRDefault="005E53C8" w:rsidP="005E53C8"/>
    <w:p w14:paraId="2E4224EB" w14:textId="3A8F22BD" w:rsidR="005E53C8" w:rsidRDefault="005E53C8" w:rsidP="005E53C8"/>
    <w:p w14:paraId="20347E8F" w14:textId="18E7FBE2" w:rsidR="005E53C8" w:rsidRDefault="005E53C8" w:rsidP="005E53C8"/>
    <w:p w14:paraId="16B6CEF7" w14:textId="77777777" w:rsidR="005E53C8" w:rsidRDefault="005E53C8" w:rsidP="005E53C8">
      <w:pPr>
        <w:rPr>
          <w:rStyle w:val="Emphasis"/>
        </w:rPr>
      </w:pPr>
    </w:p>
    <w:p w14:paraId="5F5B807B" w14:textId="77777777" w:rsidR="005E53C8" w:rsidRDefault="005E53C8" w:rsidP="005E53C8">
      <w:pPr>
        <w:pStyle w:val="Heading1"/>
        <w:rPr>
          <w:rStyle w:val="Emphasis"/>
        </w:rPr>
      </w:pPr>
      <w:bookmarkStart w:id="5" w:name="_Toc25076865"/>
      <w:r>
        <w:rPr>
          <w:rStyle w:val="Emphasis"/>
        </w:rPr>
        <w:t>Design Approach</w:t>
      </w:r>
      <w:bookmarkEnd w:id="5"/>
    </w:p>
    <w:p w14:paraId="6F8B75E9" w14:textId="24DC294B" w:rsidR="00320D14" w:rsidRDefault="00720530" w:rsidP="00B50123">
      <w:r>
        <w:t xml:space="preserve">The first step in developing any website is to design the </w:t>
      </w:r>
      <w:r w:rsidR="0047118B">
        <w:t xml:space="preserve">layout, structure and navigation. </w:t>
      </w:r>
      <w:r w:rsidR="0096136C">
        <w:t xml:space="preserve">Since </w:t>
      </w:r>
      <w:r w:rsidR="0004348C">
        <w:t>this website</w:t>
      </w:r>
      <w:r w:rsidR="00530B38">
        <w:t xml:space="preserve"> is required by a car dealer to enable him to reach out to potential customers</w:t>
      </w:r>
      <w:r w:rsidR="002D2D5A">
        <w:t xml:space="preserve">, it can be designed </w:t>
      </w:r>
      <w:r w:rsidR="00AA6743">
        <w:t xml:space="preserve">based on a typical e-commerce website layout. </w:t>
      </w:r>
      <w:r w:rsidR="00320D14">
        <w:t xml:space="preserve">It should primarily house three </w:t>
      </w:r>
      <w:r w:rsidR="00880D87">
        <w:t>units:</w:t>
      </w:r>
    </w:p>
    <w:p w14:paraId="2D28E6CF" w14:textId="3B706F57" w:rsidR="00880D87" w:rsidRDefault="001F4677" w:rsidP="00880D87">
      <w:pPr>
        <w:pStyle w:val="ListParagraph"/>
        <w:numPr>
          <w:ilvl w:val="0"/>
          <w:numId w:val="15"/>
        </w:numPr>
      </w:pPr>
      <w:r>
        <w:t xml:space="preserve">Inventory </w:t>
      </w:r>
      <w:r w:rsidR="00B934C6">
        <w:t>C</w:t>
      </w:r>
      <w:r>
        <w:t>atalogue</w:t>
      </w:r>
    </w:p>
    <w:p w14:paraId="7CB52A89" w14:textId="0FDCA223" w:rsidR="001F4677" w:rsidRDefault="001F4677" w:rsidP="00880D87">
      <w:pPr>
        <w:pStyle w:val="ListParagraph"/>
        <w:numPr>
          <w:ilvl w:val="0"/>
          <w:numId w:val="15"/>
        </w:numPr>
      </w:pPr>
      <w:r>
        <w:t>Product Description</w:t>
      </w:r>
    </w:p>
    <w:p w14:paraId="1E44CF6A" w14:textId="0AED9DD4" w:rsidR="001F4677" w:rsidRDefault="00FA64D0" w:rsidP="00880D87">
      <w:pPr>
        <w:pStyle w:val="ListParagraph"/>
        <w:numPr>
          <w:ilvl w:val="0"/>
          <w:numId w:val="15"/>
        </w:numPr>
      </w:pPr>
      <w:r>
        <w:t xml:space="preserve">Customer </w:t>
      </w:r>
      <w:r w:rsidR="00B934C6">
        <w:t>Interaction Space</w:t>
      </w:r>
    </w:p>
    <w:p w14:paraId="27F72832" w14:textId="55E4D2E4" w:rsidR="00132820" w:rsidRDefault="00B934C6" w:rsidP="00B50123">
      <w:r>
        <w:t xml:space="preserve">In order </w:t>
      </w:r>
      <w:r w:rsidR="00841D07">
        <w:t xml:space="preserve">to increase the websites usefulness, it needs to be able to display </w:t>
      </w:r>
      <w:r w:rsidR="00651EB5">
        <w:t xml:space="preserve">all the </w:t>
      </w:r>
      <w:r w:rsidR="00B46789">
        <w:t>vehicles available with the dealer so that the customer will have the most options to choose from.</w:t>
      </w:r>
      <w:r w:rsidR="00132820">
        <w:t xml:space="preserve"> </w:t>
      </w:r>
      <w:r w:rsidR="00D139BC">
        <w:t xml:space="preserve">Ease of access can also be provided to the customer by providing a search feature in case they are trying to look for a specific </w:t>
      </w:r>
      <w:r w:rsidR="004A05F6">
        <w:t>vehicle.</w:t>
      </w:r>
    </w:p>
    <w:p w14:paraId="467B5111" w14:textId="562D5E65" w:rsidR="009575E3" w:rsidRDefault="00B57BC7" w:rsidP="00B50123">
      <w:r>
        <w:t xml:space="preserve">The user should also be able to read in more detail about </w:t>
      </w:r>
      <w:r w:rsidR="00B67BA5">
        <w:t>a</w:t>
      </w:r>
      <w:r>
        <w:t xml:space="preserve"> vehicle</w:t>
      </w:r>
      <w:r w:rsidR="009C6A0E">
        <w:t xml:space="preserve">. This will help customers </w:t>
      </w:r>
      <w:r w:rsidR="00A81C5F">
        <w:t xml:space="preserve">reach </w:t>
      </w:r>
      <w:r w:rsidR="009C21ED">
        <w:t>to a decision and build business for the dealer.</w:t>
      </w:r>
    </w:p>
    <w:p w14:paraId="37B4027A" w14:textId="41C94692" w:rsidR="00BA298F" w:rsidRDefault="00E93FFD" w:rsidP="00B50123">
      <w:r>
        <w:t>Finally, w</w:t>
      </w:r>
      <w:r w:rsidR="00BA298F">
        <w:t>hen a customer is interested in any particular vehicle</w:t>
      </w:r>
      <w:r w:rsidR="008B5597">
        <w:t>,</w:t>
      </w:r>
      <w:r w:rsidR="000A5204">
        <w:t xml:space="preserve"> they should be able to contact the </w:t>
      </w:r>
      <w:r w:rsidR="00132820">
        <w:t>dealer easily.</w:t>
      </w:r>
    </w:p>
    <w:p w14:paraId="05C2BAFE" w14:textId="7E2EA69A" w:rsidR="00B50123" w:rsidRDefault="009F028B" w:rsidP="003D1F0B">
      <w:r>
        <w:t>Together, all the</w:t>
      </w:r>
      <w:r w:rsidR="00F051E3">
        <w:t>se</w:t>
      </w:r>
      <w:r>
        <w:t xml:space="preserve"> </w:t>
      </w:r>
      <w:r w:rsidR="002F2CE6">
        <w:t>components</w:t>
      </w:r>
      <w:r>
        <w:t xml:space="preserve"> </w:t>
      </w:r>
      <w:r w:rsidR="00F051E3">
        <w:t xml:space="preserve">will need to make user interaction easier </w:t>
      </w:r>
      <w:r w:rsidR="0000500E">
        <w:t>all the while</w:t>
      </w:r>
      <w:r w:rsidR="002F2CE6">
        <w:t xml:space="preserve"> let</w:t>
      </w:r>
      <w:r w:rsidR="0000500E">
        <w:t>ting</w:t>
      </w:r>
      <w:r w:rsidR="002F2CE6">
        <w:t xml:space="preserve"> the dealer showcase </w:t>
      </w:r>
      <w:r w:rsidR="00E2153D">
        <w:t>his vehicles</w:t>
      </w:r>
      <w:r w:rsidR="0000500E">
        <w:t xml:space="preserve"> thus increasing </w:t>
      </w:r>
      <w:r w:rsidR="0002367E">
        <w:t xml:space="preserve">reachability and profitability through </w:t>
      </w:r>
      <w:r w:rsidR="0000797D">
        <w:t>this</w:t>
      </w:r>
      <w:r w:rsidR="0002367E">
        <w:t xml:space="preserve"> website.</w:t>
      </w:r>
    </w:p>
    <w:p w14:paraId="5EBA7015" w14:textId="316AC580" w:rsidR="005E53C8" w:rsidRDefault="005E53C8" w:rsidP="003D1F0B"/>
    <w:p w14:paraId="68277A3E" w14:textId="4D8985F2" w:rsidR="005E53C8" w:rsidRDefault="005E53C8" w:rsidP="003D1F0B"/>
    <w:p w14:paraId="2FE4848F" w14:textId="6CBE2E26" w:rsidR="005E53C8" w:rsidRDefault="005E53C8" w:rsidP="003D1F0B"/>
    <w:p w14:paraId="56FD5D97" w14:textId="50FC5860" w:rsidR="005E53C8" w:rsidRDefault="005E53C8" w:rsidP="003D1F0B"/>
    <w:p w14:paraId="7BD731A3" w14:textId="09984775" w:rsidR="005E53C8" w:rsidRDefault="005E53C8" w:rsidP="003D1F0B"/>
    <w:p w14:paraId="31FA161E" w14:textId="622F42BB" w:rsidR="005E53C8" w:rsidRDefault="005E53C8" w:rsidP="003D1F0B"/>
    <w:p w14:paraId="4A1FE4DD" w14:textId="77777777" w:rsidR="005E53C8" w:rsidRDefault="005E53C8" w:rsidP="003D1F0B"/>
    <w:p w14:paraId="0648AC5B" w14:textId="47821B0D" w:rsidR="003D1F0B" w:rsidRDefault="003D1F0B" w:rsidP="003D1F0B">
      <w:pPr>
        <w:pStyle w:val="Heading1"/>
        <w:rPr>
          <w:rStyle w:val="Emphasis"/>
        </w:rPr>
      </w:pPr>
      <w:bookmarkStart w:id="6" w:name="_Toc25076866"/>
      <w:r>
        <w:rPr>
          <w:rStyle w:val="Emphasis"/>
        </w:rPr>
        <w:t>Sitemap</w:t>
      </w:r>
      <w:bookmarkEnd w:id="6"/>
    </w:p>
    <w:p w14:paraId="6554AB38" w14:textId="519C9104" w:rsidR="003D1F0B" w:rsidRDefault="006A0D6D" w:rsidP="003D1F0B">
      <w:r>
        <w:t xml:space="preserve">The sitemap below highlights the </w:t>
      </w:r>
      <w:r w:rsidR="00002A41">
        <w:t xml:space="preserve">various components and how the </w:t>
      </w:r>
      <w:r w:rsidR="006D5D5C">
        <w:t>user can navigate</w:t>
      </w:r>
      <w:r w:rsidR="00100EE5">
        <w:t xml:space="preserve"> through it:</w:t>
      </w:r>
    </w:p>
    <w:p w14:paraId="7E742A54" w14:textId="1E697274" w:rsidR="00100EE5" w:rsidRDefault="00C6055B" w:rsidP="00C6055B">
      <w:pPr>
        <w:jc w:val="center"/>
      </w:pPr>
      <w:r>
        <w:rPr>
          <w:noProof/>
        </w:rPr>
        <w:lastRenderedPageBreak/>
        <w:drawing>
          <wp:inline distT="0" distB="0" distL="0" distR="0" wp14:anchorId="7C41C407" wp14:editId="2C8FA995">
            <wp:extent cx="5971540" cy="5422265"/>
            <wp:effectExtent l="0" t="0" r="0" b="635"/>
            <wp:docPr id="14" name="Picture 14" descr="A green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19-11-19 at 17.18.13.png"/>
                    <pic:cNvPicPr/>
                  </pic:nvPicPr>
                  <pic:blipFill>
                    <a:blip r:embed="rId11">
                      <a:extLst>
                        <a:ext uri="{28A0092B-C50C-407E-A947-70E740481C1C}">
                          <a14:useLocalDpi xmlns:a14="http://schemas.microsoft.com/office/drawing/2010/main" val="0"/>
                        </a:ext>
                      </a:extLst>
                    </a:blip>
                    <a:stretch>
                      <a:fillRect/>
                    </a:stretch>
                  </pic:blipFill>
                  <pic:spPr>
                    <a:xfrm>
                      <a:off x="0" y="0"/>
                      <a:ext cx="5971540" cy="5422265"/>
                    </a:xfrm>
                    <a:prstGeom prst="rect">
                      <a:avLst/>
                    </a:prstGeom>
                  </pic:spPr>
                </pic:pic>
              </a:graphicData>
            </a:graphic>
          </wp:inline>
        </w:drawing>
      </w:r>
    </w:p>
    <w:p w14:paraId="4E587DE4" w14:textId="449BBF76" w:rsidR="00C6055B" w:rsidRDefault="00C6055B" w:rsidP="00C6055B">
      <w:pPr>
        <w:jc w:val="center"/>
        <w:rPr>
          <w:i/>
          <w:iCs/>
          <w:sz w:val="20"/>
          <w:szCs w:val="20"/>
        </w:rPr>
      </w:pPr>
      <w:r>
        <w:rPr>
          <w:i/>
          <w:iCs/>
          <w:sz w:val="20"/>
          <w:szCs w:val="20"/>
        </w:rPr>
        <w:t>Fig1. Sitemap</w:t>
      </w:r>
    </w:p>
    <w:p w14:paraId="260CEF28" w14:textId="77777777" w:rsidR="005E53C8" w:rsidRPr="00C6055B" w:rsidRDefault="005E53C8" w:rsidP="00C6055B">
      <w:pPr>
        <w:jc w:val="center"/>
        <w:rPr>
          <w:i/>
          <w:iCs/>
          <w:sz w:val="20"/>
          <w:szCs w:val="20"/>
        </w:rPr>
      </w:pPr>
    </w:p>
    <w:p w14:paraId="45319460" w14:textId="67B1C456" w:rsidR="00100EE5" w:rsidRDefault="00100EE5" w:rsidP="00100EE5">
      <w:pPr>
        <w:pStyle w:val="Heading1"/>
        <w:rPr>
          <w:rStyle w:val="Emphasis"/>
        </w:rPr>
      </w:pPr>
      <w:bookmarkStart w:id="7" w:name="_Toc25076867"/>
      <w:r>
        <w:rPr>
          <w:rStyle w:val="Emphasis"/>
        </w:rPr>
        <w:t>Website Layout</w:t>
      </w:r>
      <w:bookmarkEnd w:id="7"/>
    </w:p>
    <w:p w14:paraId="29C6144D" w14:textId="7EADF118" w:rsidR="00100EE5" w:rsidRDefault="005E43D7" w:rsidP="00100EE5">
      <w:r>
        <w:t xml:space="preserve">With the </w:t>
      </w:r>
      <w:r w:rsidR="002F0246">
        <w:t xml:space="preserve">basic </w:t>
      </w:r>
      <w:r>
        <w:t xml:space="preserve">structure and sitemap finalized </w:t>
      </w:r>
      <w:r w:rsidR="002F0246">
        <w:t xml:space="preserve">we can move on to </w:t>
      </w:r>
      <w:r w:rsidR="000C5AC2">
        <w:t>designing the layout and its elements in detail.</w:t>
      </w:r>
      <w:r w:rsidR="00DB4573">
        <w:t xml:space="preserve"> The website layout will be designed in</w:t>
      </w:r>
      <w:r w:rsidR="003C22FB">
        <w:t xml:space="preserve"> </w:t>
      </w:r>
      <w:r w:rsidR="00506968">
        <w:t>four</w:t>
      </w:r>
      <w:r w:rsidR="003C22FB">
        <w:t xml:space="preserve"> phases. </w:t>
      </w:r>
    </w:p>
    <w:p w14:paraId="1CABA1BE" w14:textId="75707639" w:rsidR="003C22FB" w:rsidRDefault="003C22FB" w:rsidP="003C22FB">
      <w:pPr>
        <w:pStyle w:val="Heading2"/>
      </w:pPr>
      <w:bookmarkStart w:id="8" w:name="_Toc25076868"/>
      <w:r>
        <w:t>Phase 1 – Home Page</w:t>
      </w:r>
      <w:bookmarkEnd w:id="8"/>
    </w:p>
    <w:p w14:paraId="767469E1" w14:textId="7D397729" w:rsidR="00484D55" w:rsidRDefault="00484D55" w:rsidP="00484D55">
      <w:r>
        <w:t xml:space="preserve">The home page is a key factor in building the first impression of </w:t>
      </w:r>
      <w:r w:rsidR="00056D3A">
        <w:t>the</w:t>
      </w:r>
      <w:r>
        <w:t xml:space="preserve"> website</w:t>
      </w:r>
      <w:r w:rsidR="00056D3A">
        <w:t xml:space="preserve">. The user should </w:t>
      </w:r>
      <w:r w:rsidR="006E05C9">
        <w:t>have a clear idea on how to use the different elements within the webpage</w:t>
      </w:r>
      <w:r w:rsidR="00A9739F">
        <w:t>.</w:t>
      </w:r>
      <w:r w:rsidR="00737232">
        <w:t xml:space="preserve"> This page should </w:t>
      </w:r>
      <w:r w:rsidR="00733A52">
        <w:t xml:space="preserve">be able to portray the wide array of options available with the dealer </w:t>
      </w:r>
      <w:r w:rsidR="004A3237">
        <w:t xml:space="preserve">while </w:t>
      </w:r>
      <w:r w:rsidR="004A3237">
        <w:lastRenderedPageBreak/>
        <w:t>also not overwhelming the customer with too much content</w:t>
      </w:r>
      <w:r w:rsidR="00586282">
        <w:t xml:space="preserve">. Keeping these factors in mind, the home page was </w:t>
      </w:r>
      <w:r w:rsidR="00F67517">
        <w:t xml:space="preserve">divided into </w:t>
      </w:r>
      <w:r w:rsidR="00293E5D">
        <w:t>two</w:t>
      </w:r>
      <w:r w:rsidR="00F67517">
        <w:t xml:space="preserve"> sections:</w:t>
      </w:r>
    </w:p>
    <w:p w14:paraId="6012EAA9" w14:textId="35F04B22" w:rsidR="00F67517" w:rsidRDefault="00F67517" w:rsidP="00F67517">
      <w:pPr>
        <w:pStyle w:val="ListParagraph"/>
        <w:numPr>
          <w:ilvl w:val="0"/>
          <w:numId w:val="16"/>
        </w:numPr>
      </w:pPr>
      <w:r>
        <w:t xml:space="preserve">Landing </w:t>
      </w:r>
      <w:r w:rsidR="00F12E50">
        <w:t>Zone</w:t>
      </w:r>
      <w:r>
        <w:t xml:space="preserve"> (Hero Section)</w:t>
      </w:r>
    </w:p>
    <w:p w14:paraId="7A6765DB" w14:textId="6F8C5F68" w:rsidR="00293E5D" w:rsidRDefault="00293E5D" w:rsidP="00293E5D">
      <w:pPr>
        <w:pStyle w:val="ListParagraph"/>
        <w:numPr>
          <w:ilvl w:val="0"/>
          <w:numId w:val="16"/>
        </w:numPr>
      </w:pPr>
      <w:r>
        <w:t>Vehicle Catalogue (Cars Section)</w:t>
      </w:r>
    </w:p>
    <w:p w14:paraId="6171698E" w14:textId="42D00E6F" w:rsidR="003C22FB" w:rsidRDefault="00F12E50" w:rsidP="00100EE5">
      <w:r>
        <w:t>The landing zone</w:t>
      </w:r>
      <w:r w:rsidR="00E9385A">
        <w:t xml:space="preserve"> is the first section that shows up when visiting the webpage. It </w:t>
      </w:r>
      <w:r w:rsidR="00722BD7">
        <w:t xml:space="preserve">contains the logo of the dealer on one side and </w:t>
      </w:r>
      <w:r w:rsidR="00614125">
        <w:t>sign in option on the other. These two make up the navigation bar</w:t>
      </w:r>
      <w:r w:rsidR="008032C1">
        <w:t xml:space="preserve">. Below this is the space for </w:t>
      </w:r>
      <w:r w:rsidR="00C52DBC">
        <w:t>customer</w:t>
      </w:r>
      <w:r w:rsidR="008032C1">
        <w:t xml:space="preserve"> search field. </w:t>
      </w:r>
      <w:r w:rsidR="00C52DBC">
        <w:t xml:space="preserve">This lets the customers </w:t>
      </w:r>
      <w:r w:rsidR="006D49AD">
        <w:t xml:space="preserve">search for a car based on a </w:t>
      </w:r>
      <w:r w:rsidR="007514A6">
        <w:t>criterion</w:t>
      </w:r>
      <w:r w:rsidR="006D49AD">
        <w:t xml:space="preserve"> they have in mind.</w:t>
      </w:r>
      <w:r w:rsidR="002C1986">
        <w:t xml:space="preserve"> </w:t>
      </w:r>
      <w:r w:rsidR="007514A6">
        <w:t>This entire landing zone has an attractive background video playing in a loop</w:t>
      </w:r>
      <w:r w:rsidR="00C76899">
        <w:t>. There is also the option for the customer to pause the video if they choose to.</w:t>
      </w:r>
    </w:p>
    <w:p w14:paraId="42C67DC8" w14:textId="5AA180D3" w:rsidR="007434D7" w:rsidRPr="00100EE5" w:rsidRDefault="007434D7" w:rsidP="00100EE5">
      <w:r>
        <w:t>As the customer scrolls down</w:t>
      </w:r>
      <w:r w:rsidR="0046743F">
        <w:t>, they will be able to see the cars section. This is the catalogue of all the vehicles available with the dealer</w:t>
      </w:r>
      <w:r w:rsidR="00B03165">
        <w:t xml:space="preserve">. Each car is placed within a frame </w:t>
      </w:r>
      <w:r w:rsidR="00874440">
        <w:t>which is highlighted and animated as the user scrolls across them</w:t>
      </w:r>
      <w:r w:rsidR="00DD0E1A">
        <w:t xml:space="preserve">. </w:t>
      </w:r>
      <w:r w:rsidR="00706A6F">
        <w:t xml:space="preserve">The front of the display has a small picture of the vehicle </w:t>
      </w:r>
      <w:r w:rsidR="00FF6A12">
        <w:t>followed by</w:t>
      </w:r>
      <w:r w:rsidR="003951FF">
        <w:t xml:space="preserve"> its details.</w:t>
      </w:r>
      <w:r w:rsidR="00BE00BD">
        <w:t xml:space="preserve"> </w:t>
      </w:r>
      <w:r w:rsidR="008D45EC">
        <w:t xml:space="preserve">As the customer points to a car they are interested </w:t>
      </w:r>
      <w:r w:rsidR="00A451B3">
        <w:t xml:space="preserve">in, the frame rotates and </w:t>
      </w:r>
      <w:r w:rsidR="00B0759C">
        <w:t>shows the ‘Learn More’ button</w:t>
      </w:r>
      <w:r w:rsidR="000E0952">
        <w:t>.</w:t>
      </w:r>
      <w:r w:rsidR="008A5393">
        <w:t xml:space="preserve"> They can tap it which will lead to a new webpage </w:t>
      </w:r>
      <w:r w:rsidR="00326F35">
        <w:t>showing the description of that particular vehicle in more detail.</w:t>
      </w:r>
    </w:p>
    <w:p w14:paraId="7C49C6B6" w14:textId="015445DE" w:rsidR="00104DC2" w:rsidRDefault="00AD1CFB" w:rsidP="00AD1CFB">
      <w:pPr>
        <w:pStyle w:val="Heading2"/>
      </w:pPr>
      <w:bookmarkStart w:id="9" w:name="_Toc25076869"/>
      <w:r>
        <w:t xml:space="preserve">Phase </w:t>
      </w:r>
      <w:r>
        <w:t>2</w:t>
      </w:r>
      <w:r>
        <w:t xml:space="preserve"> – </w:t>
      </w:r>
      <w:r>
        <w:t>Info</w:t>
      </w:r>
      <w:r>
        <w:t xml:space="preserve"> Page</w:t>
      </w:r>
      <w:bookmarkEnd w:id="9"/>
    </w:p>
    <w:p w14:paraId="019BA74D" w14:textId="02DBA61C" w:rsidR="00EF4B77" w:rsidRDefault="00D466BC" w:rsidP="00AD1CFB">
      <w:r>
        <w:t xml:space="preserve">This is the second HTML page </w:t>
      </w:r>
      <w:r w:rsidR="00A4725F">
        <w:t xml:space="preserve">of the website. </w:t>
      </w:r>
      <w:r w:rsidR="000D0F1F">
        <w:t xml:space="preserve">The main purpose of this page is to provide a </w:t>
      </w:r>
      <w:r w:rsidR="00836E8F">
        <w:t xml:space="preserve">detailed description of a vehicle to help the customer decide. </w:t>
      </w:r>
      <w:r w:rsidR="00003793">
        <w:t>Th</w:t>
      </w:r>
      <w:r w:rsidR="00B32E28">
        <w:t>e</w:t>
      </w:r>
      <w:r w:rsidR="00003793">
        <w:t xml:space="preserve"> page loads up the details </w:t>
      </w:r>
      <w:r w:rsidR="00B32E28">
        <w:t xml:space="preserve">and description </w:t>
      </w:r>
      <w:r w:rsidR="00003793">
        <w:t xml:space="preserve">of </w:t>
      </w:r>
      <w:r w:rsidR="00B32E28">
        <w:t>the</w:t>
      </w:r>
      <w:r w:rsidR="00003793">
        <w:t xml:space="preserve"> car which the user has selected.</w:t>
      </w:r>
      <w:r w:rsidR="00820207">
        <w:t xml:space="preserve"> The HTML code itself is written only once </w:t>
      </w:r>
      <w:r w:rsidR="004936EB">
        <w:t>but the data within it is manipulated using JS depending on user choice</w:t>
      </w:r>
      <w:r w:rsidR="00AA1446">
        <w:t>.</w:t>
      </w:r>
    </w:p>
    <w:p w14:paraId="3A583BDF" w14:textId="77777777" w:rsidR="00FB7BCC" w:rsidRDefault="00FB7BCC" w:rsidP="00AD1CFB"/>
    <w:p w14:paraId="4F823408" w14:textId="511300B4" w:rsidR="00FB7BCC" w:rsidRDefault="00FB7BCC" w:rsidP="00AD1CFB"/>
    <w:p w14:paraId="610EE583" w14:textId="77777777" w:rsidR="00FB7BCC" w:rsidRDefault="00FB7BCC" w:rsidP="00AD1CFB"/>
    <w:p w14:paraId="3F802DF4" w14:textId="65FDAA7C" w:rsidR="00EF4B77" w:rsidRDefault="00EF4B77" w:rsidP="00AD1CFB">
      <w:r>
        <w:t xml:space="preserve">The page layout is </w:t>
      </w:r>
      <w:r w:rsidR="00D074F7">
        <w:t>four</w:t>
      </w:r>
      <w:r>
        <w:t xml:space="preserve"> parts. They are:</w:t>
      </w:r>
    </w:p>
    <w:p w14:paraId="2243BBB5" w14:textId="27101C3F" w:rsidR="00EF4B77" w:rsidRDefault="00EF4B77" w:rsidP="00EF4B77">
      <w:pPr>
        <w:pStyle w:val="ListParagraph"/>
        <w:numPr>
          <w:ilvl w:val="0"/>
          <w:numId w:val="17"/>
        </w:numPr>
      </w:pPr>
      <w:r>
        <w:t>Navigation Bar</w:t>
      </w:r>
    </w:p>
    <w:p w14:paraId="301872E8" w14:textId="693740CE" w:rsidR="00695C5A" w:rsidRDefault="00695C5A" w:rsidP="00EF4B77">
      <w:pPr>
        <w:pStyle w:val="ListParagraph"/>
        <w:numPr>
          <w:ilvl w:val="0"/>
          <w:numId w:val="17"/>
        </w:numPr>
      </w:pPr>
      <w:r>
        <w:t>Vehicle Images (</w:t>
      </w:r>
      <w:r w:rsidR="004C4B92">
        <w:t>Slideshow Section</w:t>
      </w:r>
      <w:r>
        <w:t>)</w:t>
      </w:r>
    </w:p>
    <w:p w14:paraId="16A1C373" w14:textId="2C69976A" w:rsidR="00695C5A" w:rsidRDefault="00695C5A" w:rsidP="00EF4B77">
      <w:pPr>
        <w:pStyle w:val="ListParagraph"/>
        <w:numPr>
          <w:ilvl w:val="0"/>
          <w:numId w:val="17"/>
        </w:numPr>
      </w:pPr>
      <w:r>
        <w:t xml:space="preserve">Vehicle Details </w:t>
      </w:r>
      <w:r w:rsidR="00375165">
        <w:t>(</w:t>
      </w:r>
      <w:r w:rsidR="00D074F7">
        <w:t>Info Section)</w:t>
      </w:r>
    </w:p>
    <w:p w14:paraId="69E278C6" w14:textId="4CAF8BF5" w:rsidR="00D074F7" w:rsidRDefault="00D074F7" w:rsidP="00EF4B77">
      <w:pPr>
        <w:pStyle w:val="ListParagraph"/>
        <w:numPr>
          <w:ilvl w:val="0"/>
          <w:numId w:val="17"/>
        </w:numPr>
      </w:pPr>
      <w:r>
        <w:t>Contact Form (</w:t>
      </w:r>
      <w:r w:rsidR="00213F2C">
        <w:t>Popup Class)</w:t>
      </w:r>
    </w:p>
    <w:p w14:paraId="05990BF3" w14:textId="5389B2E8" w:rsidR="00213F2C" w:rsidRDefault="00984679" w:rsidP="00213F2C">
      <w:r>
        <w:t>The navigation bar is similar to the one on home page</w:t>
      </w:r>
      <w:r w:rsidR="007D457B">
        <w:t>. It has logo on the left and sign in and contact us on the right</w:t>
      </w:r>
      <w:r w:rsidR="006864DD">
        <w:t xml:space="preserve">. This is then followed by the images of the vehicles. These images can be scrolled </w:t>
      </w:r>
      <w:r w:rsidR="00A417A9">
        <w:t>by the customer</w:t>
      </w:r>
      <w:r w:rsidR="00C55764">
        <w:t>.</w:t>
      </w:r>
      <w:r w:rsidR="000B4E29">
        <w:t xml:space="preserve"> </w:t>
      </w:r>
      <w:r w:rsidR="00CC3999">
        <w:t xml:space="preserve">Below this are the details and description of the vehicle. They will help provide insight to the customer </w:t>
      </w:r>
      <w:r w:rsidR="00471B35">
        <w:t xml:space="preserve">about the vehicle. The last section of the page </w:t>
      </w:r>
      <w:r w:rsidR="00CF1EFD">
        <w:t xml:space="preserve">gives the customer </w:t>
      </w:r>
      <w:r w:rsidR="00B43DB0">
        <w:t>the option to return back to the homepage or contact the dealer</w:t>
      </w:r>
      <w:r w:rsidR="008D1A1A">
        <w:t>.</w:t>
      </w:r>
    </w:p>
    <w:p w14:paraId="672BA408" w14:textId="0376D497" w:rsidR="00024849" w:rsidRDefault="008D1A1A" w:rsidP="00D074F7">
      <w:r>
        <w:lastRenderedPageBreak/>
        <w:t>On clicking the ‘C</w:t>
      </w:r>
      <w:r w:rsidR="007C5ED5">
        <w:t xml:space="preserve">ontact Us’ button a popup window appears with the form the </w:t>
      </w:r>
      <w:r w:rsidR="00BC10F2">
        <w:t>customer</w:t>
      </w:r>
      <w:r w:rsidR="007C5ED5">
        <w:t xml:space="preserve"> needs to fill in order for the dealer to </w:t>
      </w:r>
      <w:r w:rsidR="00BC10F2">
        <w:t>get back to them.</w:t>
      </w:r>
      <w:r w:rsidR="008364DF">
        <w:t xml:space="preserve"> The name, email and phone number </w:t>
      </w:r>
      <w:r w:rsidR="00287D49">
        <w:t>of the form is mandatory without which the form will not get submitted.</w:t>
      </w:r>
    </w:p>
    <w:p w14:paraId="43BBF485" w14:textId="49213B62" w:rsidR="000066BB" w:rsidRDefault="000066BB" w:rsidP="000066BB">
      <w:pPr>
        <w:pStyle w:val="Heading2"/>
      </w:pPr>
      <w:bookmarkStart w:id="10" w:name="_Toc25076870"/>
      <w:r>
        <w:t xml:space="preserve">Phase </w:t>
      </w:r>
      <w:r>
        <w:t>3</w:t>
      </w:r>
      <w:r>
        <w:t xml:space="preserve"> – </w:t>
      </w:r>
      <w:r w:rsidR="00941AE1">
        <w:t>Responsive Design</w:t>
      </w:r>
      <w:bookmarkEnd w:id="10"/>
    </w:p>
    <w:p w14:paraId="1AEFFAD7" w14:textId="69F9A0D3" w:rsidR="00941AE1" w:rsidRDefault="00364EDA" w:rsidP="00941AE1">
      <w:r>
        <w:t>In the current age</w:t>
      </w:r>
      <w:r w:rsidR="00C64DD9">
        <w:t xml:space="preserve"> where </w:t>
      </w:r>
      <w:r w:rsidR="009C0306">
        <w:t>more than half of the internet traffic is from the mobile</w:t>
      </w:r>
      <w:r w:rsidR="00503303">
        <w:t xml:space="preserve">, it is required for a website to be responsive </w:t>
      </w:r>
      <w:r w:rsidR="00DA1F90">
        <w:fldChar w:fldCharType="begin"/>
      </w:r>
      <w:r w:rsidR="00DA1F90">
        <w:instrText xml:space="preserve"> ADDIN ZOTERO_ITEM CSL_CITATION {"citationID":"HYUQ6ZgZ","properties":{"formattedCitation":"(\\uc0\\u8216{}What Percentage of Internet Traffic Is Mobile in 2019?\\uc0\\u8217{}, 2019)","plainCitation":"(‘What Percentage of Internet Traffic Is Mobile in 2019?’, 2019)","noteIndex":0},"citationItems":[{"id":59,"uris":["http://zotero.org/users/6159635/items/F89CJEB8"],"uri":["http://zotero.org/users/6159635/items/F89CJEB8"],"itemData":{"id":59,"type":"post-weblog","title":"What Percentage of Internet Traffic Is Mobile in 2019?","container-title":"Hosting Tribunal","abstract":"Google indexes mobile pages first since global data traffic from cell phones passed 50% in 2016. But what percentage of internet traffic is mobile in 2019?","URL":"https://hostingtribunal.com/blog/mobile-percentage-of-traffic/","language":"en-US","issued":{"date-parts":[["2019",4,4]]},"accessed":{"date-parts":[["2019",11,19]]}}}],"schema":"https://github.com/citation-style-language/schema/raw/master/csl-citation.json"} </w:instrText>
      </w:r>
      <w:r w:rsidR="00DA1F90">
        <w:fldChar w:fldCharType="separate"/>
      </w:r>
      <w:r w:rsidR="00DA1F90" w:rsidRPr="00DA1F90">
        <w:rPr>
          <w:rFonts w:ascii="Calibri Light" w:cs="Calibri Light"/>
          <w:color w:val="808080"/>
          <w:lang w:val="en-GB"/>
        </w:rPr>
        <w:t>(‘What Percentage of Internet Traffic Is Mobile in 2019?’, 2019)</w:t>
      </w:r>
      <w:r w:rsidR="00DA1F90">
        <w:fldChar w:fldCharType="end"/>
      </w:r>
      <w:r w:rsidR="00440226">
        <w:t>.</w:t>
      </w:r>
    </w:p>
    <w:p w14:paraId="289BAD9F" w14:textId="37D4CE9F" w:rsidR="00440226" w:rsidRDefault="005B4516" w:rsidP="00941AE1">
      <w:r>
        <w:t xml:space="preserve">One of the key factors to keep in mind when trying to make the website responsive is to make sure the user experience remains constant </w:t>
      </w:r>
      <w:r w:rsidR="009C4374">
        <w:t>while making the webpage mobile/tablet friendly.</w:t>
      </w:r>
    </w:p>
    <w:p w14:paraId="54EDD7E7" w14:textId="7F6439B5" w:rsidR="00F522BB" w:rsidRDefault="004D7DF1" w:rsidP="00321583">
      <w:r>
        <w:t xml:space="preserve">The website layout has been </w:t>
      </w:r>
      <w:r w:rsidR="00F34F82">
        <w:t xml:space="preserve">modified to handle screen sizes of various </w:t>
      </w:r>
      <w:r w:rsidR="007262F1">
        <w:t>devices</w:t>
      </w:r>
      <w:r w:rsidR="00F34F82">
        <w:t xml:space="preserve"> using the media query</w:t>
      </w:r>
      <w:r w:rsidR="00982C68">
        <w:t xml:space="preserve"> element in a CSS file. By </w:t>
      </w:r>
      <w:r w:rsidR="00187411">
        <w:t xml:space="preserve">modifying the sizes </w:t>
      </w:r>
      <w:r w:rsidR="00533EF4">
        <w:t>of font, margins, padding</w:t>
      </w:r>
      <w:r w:rsidR="006A06B6">
        <w:t xml:space="preserve"> and</w:t>
      </w:r>
      <w:r w:rsidR="00AD6C0C">
        <w:t xml:space="preserve"> </w:t>
      </w:r>
      <w:r w:rsidR="00F767C9">
        <w:t xml:space="preserve">repositioning the slides, the website can be transformed </w:t>
      </w:r>
      <w:r w:rsidR="00B51A90">
        <w:t>to look attractive across all devices.</w:t>
      </w:r>
      <w:r w:rsidR="005D0940">
        <w:t xml:space="preserve"> </w:t>
      </w:r>
    </w:p>
    <w:p w14:paraId="4306D76E" w14:textId="4ACFD440" w:rsidR="001506A4" w:rsidRDefault="001506A4" w:rsidP="00321583">
      <w:r>
        <w:t xml:space="preserve">Along with </w:t>
      </w:r>
      <w:r w:rsidR="0072088D">
        <w:t>making the website responsive, it should also be made compatible with the various browsers in the market.</w:t>
      </w:r>
      <w:r w:rsidR="00DE6B39">
        <w:t xml:space="preserve"> </w:t>
      </w:r>
    </w:p>
    <w:p w14:paraId="56A23033" w14:textId="6BD7A3FF" w:rsidR="00E430CB" w:rsidRDefault="00E430CB" w:rsidP="00F522BB">
      <w:pPr>
        <w:pStyle w:val="Heading2"/>
      </w:pPr>
    </w:p>
    <w:p w14:paraId="4ABB6393" w14:textId="11E7EB93" w:rsidR="00E430CB" w:rsidRDefault="00E430CB" w:rsidP="00E430CB"/>
    <w:p w14:paraId="094532D5" w14:textId="77777777" w:rsidR="00E430CB" w:rsidRPr="00E430CB" w:rsidRDefault="00E430CB" w:rsidP="00E430CB"/>
    <w:p w14:paraId="4380AC3C" w14:textId="2720005A" w:rsidR="00F522BB" w:rsidRDefault="00F522BB" w:rsidP="00F522BB">
      <w:pPr>
        <w:pStyle w:val="Heading2"/>
      </w:pPr>
      <w:bookmarkStart w:id="11" w:name="_Toc25076871"/>
      <w:r>
        <w:t xml:space="preserve">Phase </w:t>
      </w:r>
      <w:r>
        <w:t>4</w:t>
      </w:r>
      <w:r>
        <w:t xml:space="preserve"> – </w:t>
      </w:r>
      <w:r>
        <w:t>JavaScript</w:t>
      </w:r>
      <w:bookmarkEnd w:id="11"/>
    </w:p>
    <w:p w14:paraId="22D26D8C" w14:textId="259E684B" w:rsidR="00F522BB" w:rsidRDefault="00C55748" w:rsidP="00F522BB">
      <w:r>
        <w:t xml:space="preserve">With all the elements of the webpage structured and layout finalized, </w:t>
      </w:r>
      <w:r w:rsidR="0075315F">
        <w:t xml:space="preserve">we can move to </w:t>
      </w:r>
      <w:r w:rsidR="008C5BC3">
        <w:t>coding the JavaScript for the website. The JS element will be requi</w:t>
      </w:r>
      <w:r w:rsidR="009C334F">
        <w:t xml:space="preserve">red at </w:t>
      </w:r>
      <w:r w:rsidR="00F948D5">
        <w:t>six</w:t>
      </w:r>
      <w:r w:rsidR="009C334F">
        <w:t xml:space="preserve"> places, which are:</w:t>
      </w:r>
    </w:p>
    <w:p w14:paraId="78022982" w14:textId="1445745A" w:rsidR="00456BF6" w:rsidRDefault="00456BF6" w:rsidP="00456BF6">
      <w:pPr>
        <w:pStyle w:val="ListParagraph"/>
        <w:numPr>
          <w:ilvl w:val="0"/>
          <w:numId w:val="18"/>
        </w:numPr>
      </w:pPr>
      <w:r>
        <w:t>Populating Car Details (Start</w:t>
      </w:r>
      <w:r w:rsidR="00FB4E61">
        <w:t xml:space="preserve"> </w:t>
      </w:r>
      <w:r>
        <w:t>())</w:t>
      </w:r>
    </w:p>
    <w:p w14:paraId="47EC90F3" w14:textId="478D5BD0" w:rsidR="00456BF6" w:rsidRDefault="00456BF6" w:rsidP="00456BF6">
      <w:pPr>
        <w:pStyle w:val="ListParagraph"/>
        <w:numPr>
          <w:ilvl w:val="0"/>
          <w:numId w:val="18"/>
        </w:numPr>
      </w:pPr>
      <w:r>
        <w:t>Background Video Playback (Playback</w:t>
      </w:r>
      <w:r w:rsidR="00FB4E61">
        <w:t xml:space="preserve"> </w:t>
      </w:r>
      <w:r>
        <w:t>())</w:t>
      </w:r>
    </w:p>
    <w:p w14:paraId="4E26902F" w14:textId="15082078" w:rsidR="00456BF6" w:rsidRDefault="00456BF6" w:rsidP="00456BF6">
      <w:pPr>
        <w:pStyle w:val="ListParagraph"/>
        <w:numPr>
          <w:ilvl w:val="0"/>
          <w:numId w:val="18"/>
        </w:numPr>
      </w:pPr>
      <w:r>
        <w:t>Search (Set_car_info_on_pop_info</w:t>
      </w:r>
      <w:r w:rsidR="00FB4E61">
        <w:t xml:space="preserve"> </w:t>
      </w:r>
      <w:r>
        <w:t>())</w:t>
      </w:r>
    </w:p>
    <w:p w14:paraId="0B4695DF" w14:textId="73D25044" w:rsidR="00456BF6" w:rsidRDefault="00456BF6" w:rsidP="00456BF6">
      <w:pPr>
        <w:pStyle w:val="ListParagraph"/>
        <w:numPr>
          <w:ilvl w:val="0"/>
          <w:numId w:val="18"/>
        </w:numPr>
      </w:pPr>
      <w:r>
        <w:t>Car Picture Slideshow (Showslides</w:t>
      </w:r>
      <w:r w:rsidR="00FB4E61">
        <w:t xml:space="preserve"> </w:t>
      </w:r>
      <w:r>
        <w:t>())</w:t>
      </w:r>
    </w:p>
    <w:p w14:paraId="6C7B0E9D" w14:textId="665E3524" w:rsidR="00456BF6" w:rsidRDefault="00456BF6" w:rsidP="00456BF6">
      <w:pPr>
        <w:pStyle w:val="ListParagraph"/>
        <w:numPr>
          <w:ilvl w:val="0"/>
          <w:numId w:val="18"/>
        </w:numPr>
      </w:pPr>
      <w:r>
        <w:t>Collecting User Data from Contact Us Form (Message</w:t>
      </w:r>
      <w:r w:rsidR="00FB4E61">
        <w:t xml:space="preserve"> </w:t>
      </w:r>
      <w:r>
        <w:t>()</w:t>
      </w:r>
      <w:r>
        <w:t>)</w:t>
      </w:r>
    </w:p>
    <w:p w14:paraId="54FDD05C" w14:textId="779F81CF" w:rsidR="00FB4E61" w:rsidRDefault="007B0CF1" w:rsidP="00FB4E61">
      <w:pPr>
        <w:pStyle w:val="ListParagraph"/>
        <w:numPr>
          <w:ilvl w:val="0"/>
          <w:numId w:val="18"/>
        </w:numPr>
      </w:pPr>
      <w:r>
        <w:t>Database for Storing all the Info</w:t>
      </w:r>
    </w:p>
    <w:p w14:paraId="3D43CAE0" w14:textId="3EBBD358" w:rsidR="00FB4E61" w:rsidRDefault="00236FBE" w:rsidP="00FB4E61">
      <w:pPr>
        <w:rPr>
          <w:rStyle w:val="Emphasis"/>
          <w:iCs w:val="0"/>
          <w:color w:val="808080" w:themeColor="background1" w:themeShade="80"/>
        </w:rPr>
      </w:pPr>
      <w:r>
        <w:rPr>
          <w:rStyle w:val="Emphasis"/>
          <w:iCs w:val="0"/>
          <w:color w:val="808080" w:themeColor="background1" w:themeShade="80"/>
        </w:rPr>
        <w:t xml:space="preserve">Using JS in designing webpages makes the webpage smarter. Instead of statically </w:t>
      </w:r>
      <w:r w:rsidR="00D82191">
        <w:rPr>
          <w:rStyle w:val="Emphasis"/>
          <w:iCs w:val="0"/>
          <w:color w:val="808080" w:themeColor="background1" w:themeShade="80"/>
        </w:rPr>
        <w:t>entering</w:t>
      </w:r>
      <w:r>
        <w:rPr>
          <w:rStyle w:val="Emphasis"/>
          <w:iCs w:val="0"/>
          <w:color w:val="808080" w:themeColor="background1" w:themeShade="80"/>
        </w:rPr>
        <w:t xml:space="preserve"> all the </w:t>
      </w:r>
      <w:r w:rsidR="0045525A">
        <w:rPr>
          <w:rStyle w:val="Emphasis"/>
          <w:iCs w:val="0"/>
          <w:color w:val="808080" w:themeColor="background1" w:themeShade="80"/>
        </w:rPr>
        <w:t>information in the webpage</w:t>
      </w:r>
      <w:r w:rsidR="00D82191">
        <w:rPr>
          <w:rStyle w:val="Emphasis"/>
          <w:iCs w:val="0"/>
          <w:color w:val="808080" w:themeColor="background1" w:themeShade="80"/>
        </w:rPr>
        <w:t xml:space="preserve"> inside the HTML</w:t>
      </w:r>
      <w:r w:rsidR="0045525A">
        <w:rPr>
          <w:rStyle w:val="Emphasis"/>
          <w:iCs w:val="0"/>
          <w:color w:val="808080" w:themeColor="background1" w:themeShade="80"/>
        </w:rPr>
        <w:t xml:space="preserve">, we can have JS populate them which makes scaling up and </w:t>
      </w:r>
      <w:r w:rsidR="00D82191">
        <w:rPr>
          <w:rStyle w:val="Emphasis"/>
          <w:iCs w:val="0"/>
          <w:color w:val="808080" w:themeColor="background1" w:themeShade="80"/>
        </w:rPr>
        <w:t>upgrading the webpage easy.</w:t>
      </w:r>
      <w:r w:rsidR="000B4E7B">
        <w:rPr>
          <w:rStyle w:val="Emphasis"/>
          <w:iCs w:val="0"/>
          <w:color w:val="808080" w:themeColor="background1" w:themeShade="80"/>
        </w:rPr>
        <w:t xml:space="preserve"> This means, </w:t>
      </w:r>
      <w:r w:rsidR="006B750D">
        <w:rPr>
          <w:rStyle w:val="Emphasis"/>
          <w:iCs w:val="0"/>
          <w:color w:val="808080" w:themeColor="background1" w:themeShade="80"/>
        </w:rPr>
        <w:t xml:space="preserve">the HTML page displays the generic elements while JS inserts </w:t>
      </w:r>
      <w:r w:rsidR="00A75773">
        <w:rPr>
          <w:rStyle w:val="Emphasis"/>
          <w:iCs w:val="0"/>
          <w:color w:val="808080" w:themeColor="background1" w:themeShade="80"/>
        </w:rPr>
        <w:t xml:space="preserve">specific car data which can keep changing as </w:t>
      </w:r>
      <w:r w:rsidR="00A230BB">
        <w:rPr>
          <w:rStyle w:val="Emphasis"/>
          <w:iCs w:val="0"/>
          <w:color w:val="808080" w:themeColor="background1" w:themeShade="80"/>
        </w:rPr>
        <w:t xml:space="preserve">business progresses. Whenever the dealer needs to update his catalogue, they will just need to update </w:t>
      </w:r>
      <w:r w:rsidR="00713681">
        <w:rPr>
          <w:rStyle w:val="Emphasis"/>
          <w:iCs w:val="0"/>
          <w:color w:val="808080" w:themeColor="background1" w:themeShade="80"/>
        </w:rPr>
        <w:t xml:space="preserve">one </w:t>
      </w:r>
      <w:r w:rsidR="008104C7">
        <w:rPr>
          <w:rStyle w:val="Emphasis"/>
          <w:iCs w:val="0"/>
          <w:color w:val="808080" w:themeColor="background1" w:themeShade="80"/>
        </w:rPr>
        <w:t>file and JS takes care of populating the new information on the same HTML page.</w:t>
      </w:r>
    </w:p>
    <w:p w14:paraId="46A7B920" w14:textId="2B75D884" w:rsidR="00E430CB" w:rsidRDefault="00E430CB" w:rsidP="00FB4E61">
      <w:pPr>
        <w:rPr>
          <w:rStyle w:val="Emphasis"/>
          <w:iCs w:val="0"/>
          <w:color w:val="808080" w:themeColor="background1" w:themeShade="80"/>
        </w:rPr>
      </w:pPr>
    </w:p>
    <w:p w14:paraId="63001C43" w14:textId="16492E27" w:rsidR="00E430CB" w:rsidRDefault="00E430CB" w:rsidP="00FB4E61">
      <w:pPr>
        <w:rPr>
          <w:rStyle w:val="Emphasis"/>
          <w:iCs w:val="0"/>
          <w:color w:val="808080" w:themeColor="background1" w:themeShade="80"/>
        </w:rPr>
      </w:pPr>
    </w:p>
    <w:p w14:paraId="107C52A8" w14:textId="0C7BAB42" w:rsidR="00E430CB" w:rsidRDefault="00E430CB" w:rsidP="00FB4E61">
      <w:pPr>
        <w:rPr>
          <w:rStyle w:val="Emphasis"/>
          <w:iCs w:val="0"/>
          <w:color w:val="808080" w:themeColor="background1" w:themeShade="80"/>
        </w:rPr>
      </w:pPr>
    </w:p>
    <w:p w14:paraId="7F65CD9A" w14:textId="7F8D89D9" w:rsidR="00E430CB" w:rsidRDefault="00E430CB" w:rsidP="00FB4E61">
      <w:pPr>
        <w:rPr>
          <w:rStyle w:val="Emphasis"/>
          <w:iCs w:val="0"/>
          <w:color w:val="808080" w:themeColor="background1" w:themeShade="80"/>
        </w:rPr>
      </w:pPr>
    </w:p>
    <w:p w14:paraId="73EE423D" w14:textId="16701A78" w:rsidR="00E430CB" w:rsidRDefault="00E430CB" w:rsidP="00FB4E61">
      <w:pPr>
        <w:rPr>
          <w:rStyle w:val="Emphasis"/>
          <w:iCs w:val="0"/>
          <w:color w:val="808080" w:themeColor="background1" w:themeShade="80"/>
        </w:rPr>
      </w:pPr>
    </w:p>
    <w:p w14:paraId="65B42E41" w14:textId="4C5F6A73" w:rsidR="00E430CB" w:rsidRDefault="00E430CB" w:rsidP="00FB4E61">
      <w:pPr>
        <w:rPr>
          <w:rStyle w:val="Emphasis"/>
          <w:iCs w:val="0"/>
          <w:color w:val="808080" w:themeColor="background1" w:themeShade="80"/>
        </w:rPr>
      </w:pPr>
    </w:p>
    <w:p w14:paraId="03839AC4" w14:textId="6AD514A3" w:rsidR="00E430CB" w:rsidRDefault="00E430CB" w:rsidP="00FB4E61">
      <w:pPr>
        <w:rPr>
          <w:rStyle w:val="Emphasis"/>
          <w:iCs w:val="0"/>
          <w:color w:val="808080" w:themeColor="background1" w:themeShade="80"/>
        </w:rPr>
      </w:pPr>
    </w:p>
    <w:p w14:paraId="0B859D57" w14:textId="1FF1CA48" w:rsidR="00E430CB" w:rsidRDefault="00E430CB" w:rsidP="00FB4E61">
      <w:pPr>
        <w:rPr>
          <w:rStyle w:val="Emphasis"/>
          <w:iCs w:val="0"/>
          <w:color w:val="808080" w:themeColor="background1" w:themeShade="80"/>
        </w:rPr>
      </w:pPr>
    </w:p>
    <w:p w14:paraId="19E9DE10" w14:textId="3BF8BE3D" w:rsidR="00E430CB" w:rsidRDefault="00E430CB" w:rsidP="00FB4E61">
      <w:pPr>
        <w:rPr>
          <w:rStyle w:val="Emphasis"/>
          <w:iCs w:val="0"/>
          <w:color w:val="808080" w:themeColor="background1" w:themeShade="80"/>
        </w:rPr>
      </w:pPr>
    </w:p>
    <w:p w14:paraId="50A70D5D" w14:textId="77777777" w:rsidR="00E430CB" w:rsidRPr="00FB4E61" w:rsidRDefault="00E430CB" w:rsidP="00FB4E61">
      <w:pPr>
        <w:rPr>
          <w:rStyle w:val="Emphasis"/>
          <w:iCs w:val="0"/>
          <w:color w:val="808080" w:themeColor="background1" w:themeShade="80"/>
        </w:rPr>
      </w:pPr>
    </w:p>
    <w:p w14:paraId="47F56A05" w14:textId="696B968F" w:rsidR="00321583" w:rsidRDefault="00321583" w:rsidP="00321583">
      <w:pPr>
        <w:pStyle w:val="Heading1"/>
        <w:rPr>
          <w:rStyle w:val="Emphasis"/>
        </w:rPr>
      </w:pPr>
      <w:bookmarkStart w:id="12" w:name="_Toc25076872"/>
      <w:r>
        <w:rPr>
          <w:rStyle w:val="Emphasis"/>
        </w:rPr>
        <w:lastRenderedPageBreak/>
        <w:t>Proof of Concept</w:t>
      </w:r>
      <w:bookmarkEnd w:id="12"/>
    </w:p>
    <w:p w14:paraId="2CF10BD9" w14:textId="2D4EA28D" w:rsidR="00321583" w:rsidRDefault="000846B5" w:rsidP="00321583">
      <w:r>
        <w:t xml:space="preserve">Once </w:t>
      </w:r>
      <w:r w:rsidR="00B41728">
        <w:t xml:space="preserve">the layout has been </w:t>
      </w:r>
      <w:r w:rsidR="00E64398">
        <w:t>decided</w:t>
      </w:r>
      <w:r w:rsidR="00776DA3">
        <w:t>, the final step would be to host the website</w:t>
      </w:r>
      <w:r w:rsidR="00283579">
        <w:t>. Adding a Google Tracking ID</w:t>
      </w:r>
      <w:r w:rsidR="00A01A25">
        <w:t xml:space="preserve"> enables the dealer to actively track how the users</w:t>
      </w:r>
      <w:r w:rsidR="00034AD1">
        <w:t xml:space="preserve"> are accessing the webpage, location of access and </w:t>
      </w:r>
      <w:r w:rsidR="00DE7B27">
        <w:t xml:space="preserve">which page they are visiting more than the others. </w:t>
      </w:r>
      <w:r w:rsidR="00945967">
        <w:t xml:space="preserve">This will give valuable data for the dealer </w:t>
      </w:r>
      <w:r w:rsidR="000A2229">
        <w:t xml:space="preserve">to </w:t>
      </w:r>
      <w:r w:rsidR="005006EA">
        <w:t xml:space="preserve">decide how to adapt the website based on </w:t>
      </w:r>
      <w:r w:rsidR="004E6E41">
        <w:t>customer usage.</w:t>
      </w:r>
      <w:r w:rsidR="00833BE5">
        <w:t xml:space="preserve"> </w:t>
      </w:r>
    </w:p>
    <w:p w14:paraId="0F692259" w14:textId="4F576B73" w:rsidR="00B10AC2" w:rsidRDefault="00B10AC2" w:rsidP="00136E98">
      <w:pPr>
        <w:jc w:val="center"/>
        <w:rPr>
          <w:rStyle w:val="Emphasis"/>
          <w:i/>
          <w:color w:val="808080" w:themeColor="background1" w:themeShade="80"/>
          <w:sz w:val="20"/>
          <w:szCs w:val="20"/>
        </w:rPr>
      </w:pPr>
    </w:p>
    <w:p w14:paraId="67C200AD" w14:textId="18A0EE40" w:rsidR="00B10AC2" w:rsidRDefault="00B10AC2" w:rsidP="00136E98">
      <w:pPr>
        <w:jc w:val="center"/>
        <w:rPr>
          <w:rStyle w:val="Emphasis"/>
          <w:i/>
          <w:color w:val="808080" w:themeColor="background1" w:themeShade="80"/>
          <w:sz w:val="20"/>
          <w:szCs w:val="20"/>
        </w:rPr>
      </w:pPr>
    </w:p>
    <w:p w14:paraId="70E0DB53" w14:textId="7D4AE354" w:rsidR="00B10AC2" w:rsidRDefault="00B10AC2" w:rsidP="00136E98">
      <w:pPr>
        <w:jc w:val="center"/>
        <w:rPr>
          <w:rStyle w:val="Emphasis"/>
          <w:i/>
          <w:color w:val="808080" w:themeColor="background1" w:themeShade="80"/>
          <w:sz w:val="20"/>
          <w:szCs w:val="20"/>
        </w:rPr>
      </w:pPr>
    </w:p>
    <w:p w14:paraId="3D00082C" w14:textId="45466729" w:rsidR="00B10AC2" w:rsidRDefault="00B10AC2" w:rsidP="00136E98">
      <w:pPr>
        <w:jc w:val="center"/>
        <w:rPr>
          <w:rStyle w:val="Emphasis"/>
          <w:i/>
          <w:color w:val="808080" w:themeColor="background1" w:themeShade="80"/>
          <w:sz w:val="20"/>
          <w:szCs w:val="20"/>
        </w:rPr>
      </w:pPr>
    </w:p>
    <w:p w14:paraId="38F06E4E" w14:textId="7AC47B14" w:rsidR="00B10AC2" w:rsidRDefault="00B10AC2" w:rsidP="00136E98">
      <w:pPr>
        <w:jc w:val="center"/>
        <w:rPr>
          <w:rStyle w:val="Emphasis"/>
          <w:i/>
          <w:color w:val="808080" w:themeColor="background1" w:themeShade="80"/>
          <w:sz w:val="20"/>
          <w:szCs w:val="20"/>
        </w:rPr>
      </w:pPr>
    </w:p>
    <w:p w14:paraId="5EB298D0" w14:textId="049D48CB" w:rsidR="00B10AC2" w:rsidRDefault="00B10AC2" w:rsidP="00136E98">
      <w:pPr>
        <w:jc w:val="center"/>
        <w:rPr>
          <w:rStyle w:val="Emphasis"/>
          <w:i/>
          <w:color w:val="808080" w:themeColor="background1" w:themeShade="80"/>
          <w:sz w:val="20"/>
          <w:szCs w:val="20"/>
        </w:rPr>
      </w:pPr>
    </w:p>
    <w:p w14:paraId="20FE566F" w14:textId="5846AD20" w:rsidR="00B10AC2" w:rsidRDefault="00B10AC2" w:rsidP="00136E98">
      <w:pPr>
        <w:jc w:val="center"/>
        <w:rPr>
          <w:rStyle w:val="Emphasis"/>
          <w:i/>
          <w:color w:val="808080" w:themeColor="background1" w:themeShade="80"/>
          <w:sz w:val="20"/>
          <w:szCs w:val="20"/>
        </w:rPr>
      </w:pPr>
    </w:p>
    <w:p w14:paraId="2A6C856F" w14:textId="2047C0E1" w:rsidR="00B10AC2" w:rsidRDefault="00B10AC2" w:rsidP="00136E98">
      <w:pPr>
        <w:jc w:val="center"/>
        <w:rPr>
          <w:rStyle w:val="Emphasis"/>
          <w:i/>
          <w:color w:val="808080" w:themeColor="background1" w:themeShade="80"/>
          <w:sz w:val="20"/>
          <w:szCs w:val="20"/>
        </w:rPr>
      </w:pPr>
    </w:p>
    <w:p w14:paraId="7BBF2B23" w14:textId="6FE6CEC7" w:rsidR="00B10AC2" w:rsidRDefault="00B10AC2" w:rsidP="00136E98">
      <w:pPr>
        <w:jc w:val="center"/>
        <w:rPr>
          <w:rStyle w:val="Emphasis"/>
          <w:i/>
          <w:color w:val="808080" w:themeColor="background1" w:themeShade="80"/>
          <w:sz w:val="20"/>
          <w:szCs w:val="20"/>
        </w:rPr>
      </w:pPr>
    </w:p>
    <w:p w14:paraId="0497AC3F" w14:textId="49B79B6B" w:rsidR="00B10AC2" w:rsidRDefault="00B10AC2" w:rsidP="00136E98">
      <w:pPr>
        <w:jc w:val="center"/>
        <w:rPr>
          <w:rStyle w:val="Emphasis"/>
          <w:i/>
          <w:color w:val="808080" w:themeColor="background1" w:themeShade="80"/>
          <w:sz w:val="20"/>
          <w:szCs w:val="20"/>
        </w:rPr>
      </w:pPr>
    </w:p>
    <w:p w14:paraId="23D229FF" w14:textId="50A1D21C" w:rsidR="00B10AC2" w:rsidRDefault="00B10AC2" w:rsidP="00136E98">
      <w:pPr>
        <w:jc w:val="center"/>
        <w:rPr>
          <w:rStyle w:val="Emphasis"/>
          <w:i/>
          <w:color w:val="808080" w:themeColor="background1" w:themeShade="80"/>
          <w:sz w:val="20"/>
          <w:szCs w:val="20"/>
        </w:rPr>
      </w:pPr>
    </w:p>
    <w:p w14:paraId="6B065808" w14:textId="079327E5" w:rsidR="00B10AC2" w:rsidRDefault="00B10AC2" w:rsidP="00136E98">
      <w:pPr>
        <w:jc w:val="center"/>
        <w:rPr>
          <w:rStyle w:val="Emphasis"/>
          <w:i/>
          <w:color w:val="808080" w:themeColor="background1" w:themeShade="80"/>
          <w:sz w:val="20"/>
          <w:szCs w:val="20"/>
        </w:rPr>
      </w:pPr>
    </w:p>
    <w:p w14:paraId="336E1DFC" w14:textId="22812351" w:rsidR="008F2318" w:rsidRDefault="008F2318" w:rsidP="00136E98">
      <w:pPr>
        <w:jc w:val="center"/>
        <w:rPr>
          <w:rStyle w:val="Emphasis"/>
          <w:i/>
          <w:color w:val="808080" w:themeColor="background1" w:themeShade="80"/>
          <w:sz w:val="20"/>
          <w:szCs w:val="20"/>
        </w:rPr>
      </w:pPr>
    </w:p>
    <w:p w14:paraId="4F349AF0" w14:textId="7853FC64" w:rsidR="008F2318" w:rsidRDefault="008F2318" w:rsidP="00136E98">
      <w:pPr>
        <w:jc w:val="center"/>
        <w:rPr>
          <w:rStyle w:val="Emphasis"/>
          <w:i/>
          <w:color w:val="808080" w:themeColor="background1" w:themeShade="80"/>
          <w:sz w:val="20"/>
          <w:szCs w:val="20"/>
        </w:rPr>
      </w:pPr>
    </w:p>
    <w:p w14:paraId="49067B7E" w14:textId="76780CDD" w:rsidR="008F2318" w:rsidRDefault="008F2318" w:rsidP="00136E98">
      <w:pPr>
        <w:jc w:val="center"/>
        <w:rPr>
          <w:rStyle w:val="Emphasis"/>
          <w:i/>
          <w:color w:val="808080" w:themeColor="background1" w:themeShade="80"/>
          <w:sz w:val="20"/>
          <w:szCs w:val="20"/>
        </w:rPr>
      </w:pPr>
    </w:p>
    <w:p w14:paraId="76926BB9" w14:textId="3A9843C0" w:rsidR="008F2318" w:rsidRDefault="008F2318" w:rsidP="00136E98">
      <w:pPr>
        <w:jc w:val="center"/>
        <w:rPr>
          <w:rStyle w:val="Emphasis"/>
          <w:i/>
          <w:color w:val="808080" w:themeColor="background1" w:themeShade="80"/>
          <w:sz w:val="20"/>
          <w:szCs w:val="20"/>
        </w:rPr>
      </w:pPr>
    </w:p>
    <w:p w14:paraId="7E6BE859" w14:textId="06C07E07" w:rsidR="008F2318" w:rsidRDefault="008F2318" w:rsidP="00136E98">
      <w:pPr>
        <w:jc w:val="center"/>
        <w:rPr>
          <w:rStyle w:val="Emphasis"/>
          <w:i/>
          <w:color w:val="808080" w:themeColor="background1" w:themeShade="80"/>
          <w:sz w:val="20"/>
          <w:szCs w:val="20"/>
        </w:rPr>
      </w:pPr>
    </w:p>
    <w:p w14:paraId="21AF88DE" w14:textId="4EC1A967" w:rsidR="008F2318" w:rsidRDefault="008F2318" w:rsidP="00136E98">
      <w:pPr>
        <w:jc w:val="center"/>
        <w:rPr>
          <w:rStyle w:val="Emphasis"/>
          <w:i/>
          <w:color w:val="808080" w:themeColor="background1" w:themeShade="80"/>
          <w:sz w:val="20"/>
          <w:szCs w:val="20"/>
        </w:rPr>
      </w:pPr>
    </w:p>
    <w:p w14:paraId="768CB3CC" w14:textId="3B8561E5" w:rsidR="008F2318" w:rsidRDefault="008F2318" w:rsidP="00136E98">
      <w:pPr>
        <w:jc w:val="center"/>
        <w:rPr>
          <w:rStyle w:val="Emphasis"/>
          <w:i/>
          <w:color w:val="808080" w:themeColor="background1" w:themeShade="80"/>
          <w:sz w:val="20"/>
          <w:szCs w:val="20"/>
        </w:rPr>
      </w:pPr>
    </w:p>
    <w:p w14:paraId="0709620A" w14:textId="69617388" w:rsidR="008F2318" w:rsidRDefault="008F2318" w:rsidP="00136E98">
      <w:pPr>
        <w:jc w:val="center"/>
        <w:rPr>
          <w:rStyle w:val="Emphasis"/>
          <w:i/>
          <w:color w:val="808080" w:themeColor="background1" w:themeShade="80"/>
          <w:sz w:val="20"/>
          <w:szCs w:val="20"/>
        </w:rPr>
      </w:pPr>
    </w:p>
    <w:p w14:paraId="5A9A27B5" w14:textId="77777777" w:rsidR="008F2318" w:rsidRPr="00136E98" w:rsidRDefault="008F2318" w:rsidP="00136E98">
      <w:pPr>
        <w:jc w:val="center"/>
        <w:rPr>
          <w:rStyle w:val="Emphasis"/>
          <w:i/>
          <w:color w:val="808080" w:themeColor="background1" w:themeShade="80"/>
          <w:sz w:val="20"/>
          <w:szCs w:val="20"/>
        </w:rPr>
      </w:pPr>
      <w:bookmarkStart w:id="13" w:name="_GoBack"/>
      <w:bookmarkEnd w:id="13"/>
    </w:p>
    <w:p w14:paraId="26DD04DA" w14:textId="227BE543" w:rsidR="00321583" w:rsidRDefault="00321583" w:rsidP="000E0F72">
      <w:pPr>
        <w:pStyle w:val="Heading1"/>
        <w:jc w:val="center"/>
      </w:pPr>
      <w:bookmarkStart w:id="14" w:name="_Toc25076873"/>
      <w:r>
        <w:lastRenderedPageBreak/>
        <w:t>Bibliography</w:t>
      </w:r>
      <w:bookmarkEnd w:id="14"/>
    </w:p>
    <w:p w14:paraId="473C40F7" w14:textId="77777777" w:rsidR="002950C1" w:rsidRPr="002950C1" w:rsidRDefault="002950C1" w:rsidP="002950C1">
      <w:pPr>
        <w:pStyle w:val="Bibliography"/>
        <w:rPr>
          <w:rFonts w:ascii="Calibri Light" w:cs="Calibri Light"/>
          <w:color w:val="808080"/>
          <w:lang w:val="en-GB"/>
        </w:rPr>
      </w:pPr>
      <w:r>
        <w:fldChar w:fldCharType="begin"/>
      </w:r>
      <w:r>
        <w:instrText xml:space="preserve"> ADDIN ZOTERO_BIBL {"uncited":[],"omitted":[],"custom":[]} CSL_BIBLIOGRAPHY </w:instrText>
      </w:r>
      <w:r>
        <w:fldChar w:fldCharType="separate"/>
      </w:r>
      <w:r w:rsidRPr="002950C1">
        <w:rPr>
          <w:rFonts w:ascii="Calibri Light" w:cs="Calibri Light"/>
          <w:i/>
          <w:iCs/>
          <w:color w:val="808080"/>
          <w:lang w:val="en-GB"/>
        </w:rPr>
        <w:t>CSS Syntax</w:t>
      </w:r>
      <w:r w:rsidRPr="002950C1">
        <w:rPr>
          <w:rFonts w:ascii="Calibri Light" w:cs="Calibri Light"/>
          <w:color w:val="808080"/>
          <w:lang w:val="en-GB"/>
        </w:rPr>
        <w:t xml:space="preserve"> (no date). Available at: https://www.w3schools.com/css/css_syntax.asp (Accessed: 19 November 2019).</w:t>
      </w:r>
    </w:p>
    <w:p w14:paraId="6D951939" w14:textId="77777777" w:rsidR="002950C1" w:rsidRPr="002950C1" w:rsidRDefault="002950C1" w:rsidP="002950C1">
      <w:pPr>
        <w:pStyle w:val="Bibliography"/>
        <w:rPr>
          <w:rFonts w:ascii="Calibri Light" w:cs="Calibri Light"/>
          <w:color w:val="808080"/>
          <w:lang w:val="en-GB"/>
        </w:rPr>
      </w:pPr>
      <w:r w:rsidRPr="002950C1">
        <w:rPr>
          <w:rFonts w:ascii="Calibri Light" w:cs="Calibri Light"/>
          <w:i/>
          <w:iCs/>
          <w:color w:val="808080"/>
          <w:lang w:val="en-GB"/>
        </w:rPr>
        <w:t>HTML basics</w:t>
      </w:r>
      <w:r w:rsidRPr="002950C1">
        <w:rPr>
          <w:rFonts w:ascii="Calibri Light" w:cs="Calibri Light"/>
          <w:color w:val="808080"/>
          <w:lang w:val="en-GB"/>
        </w:rPr>
        <w:t xml:space="preserve"> (no date) </w:t>
      </w:r>
      <w:r w:rsidRPr="002950C1">
        <w:rPr>
          <w:rFonts w:ascii="Calibri Light" w:cs="Calibri Light"/>
          <w:i/>
          <w:iCs/>
          <w:color w:val="808080"/>
          <w:lang w:val="en-GB"/>
        </w:rPr>
        <w:t>MDN Web Docs</w:t>
      </w:r>
      <w:r w:rsidRPr="002950C1">
        <w:rPr>
          <w:rFonts w:ascii="Calibri Light" w:cs="Calibri Light"/>
          <w:color w:val="808080"/>
          <w:lang w:val="en-GB"/>
        </w:rPr>
        <w:t>. Available at: https://developer.mozilla.org/en-US/docs/Learn/Getting_started_with_the_web/HTML_basics (Accessed: 19 November 2019).</w:t>
      </w:r>
    </w:p>
    <w:p w14:paraId="0BF58337" w14:textId="77777777" w:rsidR="002950C1" w:rsidRPr="002950C1" w:rsidRDefault="002950C1" w:rsidP="002950C1">
      <w:pPr>
        <w:pStyle w:val="Bibliography"/>
        <w:rPr>
          <w:rFonts w:ascii="Calibri Light" w:cs="Calibri Light"/>
          <w:color w:val="808080"/>
          <w:lang w:val="en-GB"/>
        </w:rPr>
      </w:pPr>
      <w:r w:rsidRPr="002950C1">
        <w:rPr>
          <w:rFonts w:ascii="Calibri Light" w:cs="Calibri Light"/>
          <w:color w:val="808080"/>
          <w:lang w:val="en-GB"/>
        </w:rPr>
        <w:t xml:space="preserve">Marshall, C. (September 28) </w:t>
      </w:r>
      <w:r w:rsidRPr="002950C1">
        <w:rPr>
          <w:rFonts w:ascii="Calibri Light" w:cs="Calibri Light"/>
          <w:i/>
          <w:iCs/>
          <w:color w:val="808080"/>
          <w:lang w:val="en-GB"/>
        </w:rPr>
        <w:t xml:space="preserve">HTML5: what is </w:t>
      </w:r>
      <w:proofErr w:type="gramStart"/>
      <w:r w:rsidRPr="002950C1">
        <w:rPr>
          <w:rFonts w:ascii="Calibri Light" w:cs="Calibri Light"/>
          <w:i/>
          <w:iCs/>
          <w:color w:val="808080"/>
          <w:lang w:val="en-GB"/>
        </w:rPr>
        <w:t>it?</w:t>
      </w:r>
      <w:r w:rsidRPr="002950C1">
        <w:rPr>
          <w:rFonts w:ascii="Calibri Light" w:cs="Calibri Light"/>
          <w:color w:val="808080"/>
          <w:lang w:val="en-GB"/>
        </w:rPr>
        <w:t>,</w:t>
      </w:r>
      <w:proofErr w:type="gramEnd"/>
      <w:r w:rsidRPr="002950C1">
        <w:rPr>
          <w:rFonts w:ascii="Calibri Light" w:cs="Calibri Light"/>
          <w:color w:val="808080"/>
          <w:lang w:val="en-GB"/>
        </w:rPr>
        <w:t xml:space="preserve"> </w:t>
      </w:r>
      <w:r w:rsidRPr="002950C1">
        <w:rPr>
          <w:rFonts w:ascii="Calibri Light" w:cs="Calibri Light"/>
          <w:i/>
          <w:iCs/>
          <w:color w:val="808080"/>
          <w:lang w:val="en-GB"/>
        </w:rPr>
        <w:t>TechRadar</w:t>
      </w:r>
      <w:r w:rsidRPr="002950C1">
        <w:rPr>
          <w:rFonts w:ascii="Calibri Light" w:cs="Calibri Light"/>
          <w:color w:val="808080"/>
          <w:lang w:val="en-GB"/>
        </w:rPr>
        <w:t>. Available at: https://www.techradar.com/news/internet/web/html5-what-is-it-1047393 (Accessed: 19 November 2019).</w:t>
      </w:r>
    </w:p>
    <w:p w14:paraId="64B790D9" w14:textId="77777777" w:rsidR="002950C1" w:rsidRPr="002950C1" w:rsidRDefault="002950C1" w:rsidP="002950C1">
      <w:pPr>
        <w:pStyle w:val="Bibliography"/>
        <w:rPr>
          <w:rFonts w:ascii="Calibri Light" w:cs="Calibri Light"/>
          <w:color w:val="808080"/>
          <w:lang w:val="en-GB"/>
        </w:rPr>
      </w:pPr>
      <w:r w:rsidRPr="002950C1">
        <w:rPr>
          <w:rFonts w:ascii="Calibri Light" w:cs="Calibri Light"/>
          <w:i/>
          <w:iCs/>
          <w:color w:val="808080"/>
          <w:lang w:val="en-GB"/>
        </w:rPr>
        <w:t>What is JavaScript?</w:t>
      </w:r>
      <w:r w:rsidRPr="002950C1">
        <w:rPr>
          <w:rFonts w:ascii="Calibri Light" w:cs="Calibri Light"/>
          <w:color w:val="808080"/>
          <w:lang w:val="en-GB"/>
        </w:rPr>
        <w:t xml:space="preserve"> (no date) </w:t>
      </w:r>
      <w:r w:rsidRPr="002950C1">
        <w:rPr>
          <w:rFonts w:ascii="Calibri Light" w:cs="Calibri Light"/>
          <w:i/>
          <w:iCs/>
          <w:color w:val="808080"/>
          <w:lang w:val="en-GB"/>
        </w:rPr>
        <w:t>MDN Web Docs</w:t>
      </w:r>
      <w:r w:rsidRPr="002950C1">
        <w:rPr>
          <w:rFonts w:ascii="Calibri Light" w:cs="Calibri Light"/>
          <w:color w:val="808080"/>
          <w:lang w:val="en-GB"/>
        </w:rPr>
        <w:t>. Available at: https://developer.mozilla.org/en-US/docs/Learn/JavaScript/First_steps/What_is_JavaScript (Accessed: 19 November 2019).</w:t>
      </w:r>
    </w:p>
    <w:p w14:paraId="713CB3B0" w14:textId="77777777" w:rsidR="002950C1" w:rsidRPr="002950C1" w:rsidRDefault="002950C1" w:rsidP="002950C1">
      <w:pPr>
        <w:pStyle w:val="Bibliography"/>
        <w:rPr>
          <w:rFonts w:ascii="Calibri Light" w:cs="Calibri Light"/>
          <w:color w:val="808080"/>
          <w:lang w:val="en-GB"/>
        </w:rPr>
      </w:pPr>
      <w:r w:rsidRPr="002950C1">
        <w:rPr>
          <w:rFonts w:ascii="Calibri Light" w:cs="Calibri Light"/>
          <w:color w:val="808080"/>
          <w:lang w:val="en-GB"/>
        </w:rPr>
        <w:t xml:space="preserve">‘What Percentage of Internet Traffic Is Mobile in 2019?’ (2019) </w:t>
      </w:r>
      <w:r w:rsidRPr="002950C1">
        <w:rPr>
          <w:rFonts w:ascii="Calibri Light" w:cs="Calibri Light"/>
          <w:i/>
          <w:iCs/>
          <w:color w:val="808080"/>
          <w:lang w:val="en-GB"/>
        </w:rPr>
        <w:t>Hosting Tribunal</w:t>
      </w:r>
      <w:r w:rsidRPr="002950C1">
        <w:rPr>
          <w:rFonts w:ascii="Calibri Light" w:cs="Calibri Light"/>
          <w:color w:val="808080"/>
          <w:lang w:val="en-GB"/>
        </w:rPr>
        <w:t>, 4 April. Available at: https://hostingtribunal.com/blog/mobile-percentage-of-traffic/ (Accessed: 19 November 2019).</w:t>
      </w:r>
    </w:p>
    <w:p w14:paraId="0616FD0E" w14:textId="3AA6B560" w:rsidR="007562F6" w:rsidRDefault="002950C1" w:rsidP="007562F6">
      <w:r>
        <w:fldChar w:fldCharType="end"/>
      </w:r>
    </w:p>
    <w:p w14:paraId="2888FB9E" w14:textId="2A29AAC6" w:rsidR="000E0F72" w:rsidRDefault="000E0F72" w:rsidP="007562F6"/>
    <w:p w14:paraId="1B89479F" w14:textId="7C8D627E" w:rsidR="000E0F72" w:rsidRDefault="000E0F72" w:rsidP="007562F6"/>
    <w:p w14:paraId="570883C4" w14:textId="7CB3EA1D" w:rsidR="000E0F72" w:rsidRDefault="000E0F72" w:rsidP="007562F6"/>
    <w:p w14:paraId="1D295AAA" w14:textId="5687F69C" w:rsidR="000E0F72" w:rsidRDefault="000E0F72" w:rsidP="007562F6"/>
    <w:p w14:paraId="390CAA1F" w14:textId="35E72CDF" w:rsidR="000E0F72" w:rsidRDefault="000E0F72" w:rsidP="007562F6"/>
    <w:p w14:paraId="00B1370A" w14:textId="29992DCF" w:rsidR="000E0F72" w:rsidRDefault="000E0F72" w:rsidP="007562F6"/>
    <w:p w14:paraId="747F3A5C" w14:textId="4FEED0CC" w:rsidR="000E0F72" w:rsidRDefault="000E0F72" w:rsidP="007562F6"/>
    <w:p w14:paraId="17CCFD99" w14:textId="2E29A81B" w:rsidR="000E0F72" w:rsidRDefault="000E0F72" w:rsidP="007562F6"/>
    <w:p w14:paraId="0F22DF44" w14:textId="47DBE3CF" w:rsidR="000E0F72" w:rsidRDefault="000E0F72" w:rsidP="007562F6"/>
    <w:p w14:paraId="59BF4734" w14:textId="1A1B68EA" w:rsidR="000E0F72" w:rsidRDefault="000E0F72" w:rsidP="007562F6"/>
    <w:p w14:paraId="28949660" w14:textId="77777777" w:rsidR="000E0F72" w:rsidRPr="007562F6" w:rsidRDefault="000E0F72" w:rsidP="007562F6"/>
    <w:p w14:paraId="080FEB1A" w14:textId="65B90636" w:rsidR="00321583" w:rsidRDefault="00321583" w:rsidP="000E0F72">
      <w:pPr>
        <w:pStyle w:val="Heading1"/>
        <w:jc w:val="center"/>
      </w:pPr>
      <w:bookmarkStart w:id="15" w:name="_Toc25076874"/>
      <w:r>
        <w:t>Appendix</w:t>
      </w:r>
      <w:bookmarkEnd w:id="15"/>
    </w:p>
    <w:p w14:paraId="063029CD" w14:textId="2D4812F8" w:rsidR="0085530A" w:rsidRDefault="00FD75C8" w:rsidP="0085530A">
      <w:pPr>
        <w:rPr>
          <w:i/>
          <w:iCs/>
        </w:rPr>
      </w:pPr>
      <w:r>
        <w:rPr>
          <w:i/>
          <w:iCs/>
        </w:rPr>
        <w:t>Website source code files available at:</w:t>
      </w:r>
    </w:p>
    <w:p w14:paraId="0DF31D11" w14:textId="410C846B" w:rsidR="00FD75C8" w:rsidRDefault="00FD75C8" w:rsidP="00FD75C8">
      <w:hyperlink r:id="rId12" w:history="1">
        <w:r>
          <w:rPr>
            <w:rStyle w:val="Hyperlink"/>
          </w:rPr>
          <w:t>https://github.com/srikanthshileshpasam/caradvertsweb.github.io</w:t>
        </w:r>
      </w:hyperlink>
    </w:p>
    <w:p w14:paraId="1840E2ED" w14:textId="0C4E60B6" w:rsidR="00FD75C8" w:rsidRDefault="00FD75C8" w:rsidP="00FD75C8"/>
    <w:p w14:paraId="35E0EBF4" w14:textId="7497D167" w:rsidR="00FD75C8" w:rsidRDefault="00FD75C8" w:rsidP="00FD75C8">
      <w:pPr>
        <w:rPr>
          <w:i/>
          <w:iCs/>
        </w:rPr>
      </w:pPr>
      <w:r>
        <w:rPr>
          <w:i/>
          <w:iCs/>
        </w:rPr>
        <w:t>Website domain</w:t>
      </w:r>
      <w:r w:rsidR="0077103A">
        <w:rPr>
          <w:i/>
          <w:iCs/>
        </w:rPr>
        <w:t>:</w:t>
      </w:r>
    </w:p>
    <w:p w14:paraId="528D2EB2" w14:textId="6F78F606" w:rsidR="00FD75C8" w:rsidRPr="0077103A" w:rsidRDefault="0077103A" w:rsidP="0085530A">
      <w:hyperlink r:id="rId13" w:history="1">
        <w:r>
          <w:rPr>
            <w:rStyle w:val="Hyperlink"/>
          </w:rPr>
          <w:t>http://srikanthshileshpasam.com/</w:t>
        </w:r>
      </w:hyperlink>
    </w:p>
    <w:sectPr w:rsidR="00FD75C8" w:rsidRPr="0077103A" w:rsidSect="00A06E32">
      <w:headerReference w:type="default" r:id="rId14"/>
      <w:footerReference w:type="default" r:id="rId15"/>
      <w:headerReference w:type="first" r:id="rId16"/>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C4544" w14:textId="77777777" w:rsidR="001B27C4" w:rsidRDefault="001B27C4" w:rsidP="008606AB">
      <w:r>
        <w:separator/>
      </w:r>
    </w:p>
  </w:endnote>
  <w:endnote w:type="continuationSeparator" w:id="0">
    <w:p w14:paraId="6F9732B9" w14:textId="77777777" w:rsidR="001B27C4" w:rsidRDefault="001B27C4"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D8B1D" w14:textId="77777777" w:rsidR="008D187A" w:rsidRPr="00E81B4B" w:rsidRDefault="008F2318" w:rsidP="00E81B4B">
    <w:pPr>
      <w:pStyle w:val="Footer"/>
    </w:pPr>
    <w:sdt>
      <w:sdtPr>
        <w:alias w:val="Title"/>
        <w:tag w:val=""/>
        <w:id w:val="-1461030722"/>
        <w:placeholder>
          <w:docPart w:val="926B827A08C1DF45928BA7F5162CD4B7"/>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83202">
          <w:t>Web and Mobile Technologies (B9IS124)</w:t>
        </w:r>
      </w:sdtContent>
    </w:sdt>
    <w:r w:rsidR="00E81B4B" w:rsidRPr="00E81B4B">
      <w:t xml:space="preserve"> </w:t>
    </w:r>
    <w:r w:rsidR="004E39FD">
      <w:tab/>
    </w:r>
    <w:r w:rsidR="004E39FD">
      <w:tab/>
    </w:r>
    <w:sdt>
      <w:sdtPr>
        <w:id w:val="1328789105"/>
        <w:docPartObj>
          <w:docPartGallery w:val="Page Numbers (Bottom of Page)"/>
          <w:docPartUnique/>
        </w:docPartObj>
      </w:sdtPr>
      <w:sdtEndPr/>
      <w:sdtContent>
        <w:r w:rsidR="00B9660E" w:rsidRPr="00AD010B">
          <w:rPr>
            <w:rStyle w:val="PageNumber"/>
            <w:noProof/>
            <w:highlight w:val="lightGray"/>
          </w:rPr>
          <mc:AlternateContent>
            <mc:Choice Requires="wps">
              <w:drawing>
                <wp:anchor distT="0" distB="0" distL="114300" distR="114300" simplePos="0" relativeHeight="251659264" behindDoc="1" locked="0" layoutInCell="1" allowOverlap="1" wp14:anchorId="032EC39B" wp14:editId="3412B6D9">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042361" id="Rectangle 7" o:spid="_x0000_s1026"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" fillcolor="#d3d3d3" stroked="f" strokeweight="1pt">
                  <w10:wrap anchorx="page" anchory="page"/>
                </v:rect>
              </w:pict>
            </mc:Fallback>
          </mc:AlternateContent>
        </w:r>
        <w:r w:rsidR="00D359E1" w:rsidRPr="00AD010B">
          <w:rPr>
            <w:rStyle w:val="PageNumber"/>
            <w:highlight w:val="lightGray"/>
          </w:rPr>
          <w:fldChar w:fldCharType="begin"/>
        </w:r>
        <w:r w:rsidR="00D359E1" w:rsidRPr="00AD010B">
          <w:rPr>
            <w:rStyle w:val="PageNumber"/>
            <w:highlight w:val="lightGray"/>
          </w:rPr>
          <w:instrText xml:space="preserve"> PAGE   \* MERGEFORMAT </w:instrText>
        </w:r>
        <w:r w:rsidR="00D359E1" w:rsidRPr="00AD010B">
          <w:rPr>
            <w:rStyle w:val="PageNumber"/>
            <w:highlight w:val="lightGray"/>
          </w:rPr>
          <w:fldChar w:fldCharType="separate"/>
        </w:r>
        <w:r w:rsidR="00D359E1" w:rsidRPr="00AD010B">
          <w:rPr>
            <w:rStyle w:val="PageNumber"/>
            <w:highlight w:val="lightGray"/>
          </w:rPr>
          <w:t>1</w:t>
        </w:r>
        <w:r w:rsidR="00D359E1"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9B01C" w14:textId="77777777" w:rsidR="001B27C4" w:rsidRDefault="001B27C4" w:rsidP="008606AB">
      <w:r>
        <w:separator/>
      </w:r>
    </w:p>
  </w:footnote>
  <w:footnote w:type="continuationSeparator" w:id="0">
    <w:p w14:paraId="3905F602" w14:textId="77777777" w:rsidR="001B27C4" w:rsidRDefault="001B27C4"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03CE0" w14:textId="77777777" w:rsidR="0030312F" w:rsidRDefault="0030312F">
    <w:pPr>
      <w:pStyle w:val="Header"/>
    </w:pPr>
    <w:r>
      <w:rPr>
        <w:noProof/>
      </w:rPr>
      <mc:AlternateContent>
        <mc:Choice Requires="wps">
          <w:drawing>
            <wp:anchor distT="0" distB="0" distL="114300" distR="114300" simplePos="0" relativeHeight="251658239" behindDoc="1" locked="0" layoutInCell="1" allowOverlap="1" wp14:anchorId="4AED3498" wp14:editId="090796BF">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284EB241"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&#13;&#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FA4C7" w14:textId="77777777" w:rsidR="00FA2A95" w:rsidRDefault="00FA2A95">
    <w:pPr>
      <w:pStyle w:val="Header"/>
    </w:pPr>
    <w:r>
      <w:rPr>
        <w:noProof/>
      </w:rPr>
      <mc:AlternateContent>
        <mc:Choice Requires="wps">
          <w:drawing>
            <wp:anchor distT="0" distB="0" distL="114300" distR="114300" simplePos="0" relativeHeight="251661312" behindDoc="1" locked="0" layoutInCell="1" allowOverlap="1" wp14:anchorId="4CFD7CBF" wp14:editId="33A79B08">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30802E6F"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&#13;&#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52B396A"/>
    <w:multiLevelType w:val="hybridMultilevel"/>
    <w:tmpl w:val="C4C67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8450C4"/>
    <w:multiLevelType w:val="hybridMultilevel"/>
    <w:tmpl w:val="8C60B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6F606F"/>
    <w:multiLevelType w:val="hybridMultilevel"/>
    <w:tmpl w:val="9AE6D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0974A9"/>
    <w:multiLevelType w:val="hybridMultilevel"/>
    <w:tmpl w:val="8C1A3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08391A"/>
    <w:multiLevelType w:val="hybridMultilevel"/>
    <w:tmpl w:val="C6B47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C872CB"/>
    <w:multiLevelType w:val="hybridMultilevel"/>
    <w:tmpl w:val="6B76F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C01F26"/>
    <w:multiLevelType w:val="hybridMultilevel"/>
    <w:tmpl w:val="56DA4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7"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2"/>
  </w:num>
  <w:num w:numId="4">
    <w:abstractNumId w:val="15"/>
  </w:num>
  <w:num w:numId="5">
    <w:abstractNumId w:val="8"/>
  </w:num>
  <w:num w:numId="6">
    <w:abstractNumId w:val="10"/>
  </w:num>
  <w:num w:numId="7">
    <w:abstractNumId w:val="7"/>
  </w:num>
  <w:num w:numId="8">
    <w:abstractNumId w:val="14"/>
  </w:num>
  <w:num w:numId="9">
    <w:abstractNumId w:val="1"/>
  </w:num>
  <w:num w:numId="10">
    <w:abstractNumId w:val="16"/>
  </w:num>
  <w:num w:numId="11">
    <w:abstractNumId w:val="0"/>
  </w:num>
  <w:num w:numId="12">
    <w:abstractNumId w:val="5"/>
  </w:num>
  <w:num w:numId="13">
    <w:abstractNumId w:val="6"/>
  </w:num>
  <w:num w:numId="14">
    <w:abstractNumId w:val="11"/>
  </w:num>
  <w:num w:numId="15">
    <w:abstractNumId w:val="2"/>
  </w:num>
  <w:num w:numId="16">
    <w:abstractNumId w:val="13"/>
  </w:num>
  <w:num w:numId="17">
    <w:abstractNumId w:val="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7C4"/>
    <w:rsid w:val="00002A41"/>
    <w:rsid w:val="00003793"/>
    <w:rsid w:val="000040C5"/>
    <w:rsid w:val="000044F8"/>
    <w:rsid w:val="0000500E"/>
    <w:rsid w:val="000066BB"/>
    <w:rsid w:val="0000797D"/>
    <w:rsid w:val="00015725"/>
    <w:rsid w:val="0002367E"/>
    <w:rsid w:val="00024849"/>
    <w:rsid w:val="0002791A"/>
    <w:rsid w:val="00030BE4"/>
    <w:rsid w:val="00034AD1"/>
    <w:rsid w:val="0003687F"/>
    <w:rsid w:val="0004348C"/>
    <w:rsid w:val="00056D3A"/>
    <w:rsid w:val="000630AD"/>
    <w:rsid w:val="00067FB4"/>
    <w:rsid w:val="00074ED3"/>
    <w:rsid w:val="000846B5"/>
    <w:rsid w:val="00084E7E"/>
    <w:rsid w:val="0008742C"/>
    <w:rsid w:val="0009280B"/>
    <w:rsid w:val="000A2229"/>
    <w:rsid w:val="000A5204"/>
    <w:rsid w:val="000B4E29"/>
    <w:rsid w:val="000B4E7B"/>
    <w:rsid w:val="000C5AC2"/>
    <w:rsid w:val="000D0F1F"/>
    <w:rsid w:val="000E0952"/>
    <w:rsid w:val="000E0F72"/>
    <w:rsid w:val="00100EE5"/>
    <w:rsid w:val="00102E05"/>
    <w:rsid w:val="00104DC2"/>
    <w:rsid w:val="001252F9"/>
    <w:rsid w:val="001307F2"/>
    <w:rsid w:val="00132820"/>
    <w:rsid w:val="001359A9"/>
    <w:rsid w:val="00136E98"/>
    <w:rsid w:val="001506A4"/>
    <w:rsid w:val="00157987"/>
    <w:rsid w:val="00184FFB"/>
    <w:rsid w:val="00187411"/>
    <w:rsid w:val="00192E3E"/>
    <w:rsid w:val="001A2E80"/>
    <w:rsid w:val="001B27C4"/>
    <w:rsid w:val="001C1957"/>
    <w:rsid w:val="001C5773"/>
    <w:rsid w:val="001E6E2D"/>
    <w:rsid w:val="001F4677"/>
    <w:rsid w:val="001F765D"/>
    <w:rsid w:val="00213F2C"/>
    <w:rsid w:val="00224640"/>
    <w:rsid w:val="00233809"/>
    <w:rsid w:val="00234504"/>
    <w:rsid w:val="00236FBE"/>
    <w:rsid w:val="00240FC4"/>
    <w:rsid w:val="002521CA"/>
    <w:rsid w:val="00271FBD"/>
    <w:rsid w:val="00283579"/>
    <w:rsid w:val="002868AC"/>
    <w:rsid w:val="00287D49"/>
    <w:rsid w:val="00290768"/>
    <w:rsid w:val="00293E5D"/>
    <w:rsid w:val="002950C1"/>
    <w:rsid w:val="002A2487"/>
    <w:rsid w:val="002B1231"/>
    <w:rsid w:val="002B7E3F"/>
    <w:rsid w:val="002C1986"/>
    <w:rsid w:val="002D2D5A"/>
    <w:rsid w:val="002E626B"/>
    <w:rsid w:val="002E6EEB"/>
    <w:rsid w:val="002F0246"/>
    <w:rsid w:val="002F2CE6"/>
    <w:rsid w:val="003022AB"/>
    <w:rsid w:val="0030312F"/>
    <w:rsid w:val="00303D97"/>
    <w:rsid w:val="00320D14"/>
    <w:rsid w:val="00321583"/>
    <w:rsid w:val="003223C4"/>
    <w:rsid w:val="00326F35"/>
    <w:rsid w:val="003357B8"/>
    <w:rsid w:val="00340A59"/>
    <w:rsid w:val="003467C3"/>
    <w:rsid w:val="00350AD5"/>
    <w:rsid w:val="003515DC"/>
    <w:rsid w:val="00364EDA"/>
    <w:rsid w:val="00375165"/>
    <w:rsid w:val="003951FF"/>
    <w:rsid w:val="003A37D2"/>
    <w:rsid w:val="003C22FB"/>
    <w:rsid w:val="003C4BDE"/>
    <w:rsid w:val="003D1F0B"/>
    <w:rsid w:val="003D656E"/>
    <w:rsid w:val="003E0105"/>
    <w:rsid w:val="003E49EC"/>
    <w:rsid w:val="00405AC9"/>
    <w:rsid w:val="00440226"/>
    <w:rsid w:val="0045525A"/>
    <w:rsid w:val="00456BF6"/>
    <w:rsid w:val="0046743F"/>
    <w:rsid w:val="0046798E"/>
    <w:rsid w:val="0047118B"/>
    <w:rsid w:val="00471B35"/>
    <w:rsid w:val="004823B7"/>
    <w:rsid w:val="00484D55"/>
    <w:rsid w:val="004936EB"/>
    <w:rsid w:val="004A05F6"/>
    <w:rsid w:val="004A20D6"/>
    <w:rsid w:val="004A3237"/>
    <w:rsid w:val="004A38EC"/>
    <w:rsid w:val="004C4B92"/>
    <w:rsid w:val="004D14EE"/>
    <w:rsid w:val="004D2339"/>
    <w:rsid w:val="004D4525"/>
    <w:rsid w:val="004D6E68"/>
    <w:rsid w:val="004D7DF1"/>
    <w:rsid w:val="004E1BA5"/>
    <w:rsid w:val="004E39FD"/>
    <w:rsid w:val="004E6E41"/>
    <w:rsid w:val="004F0A25"/>
    <w:rsid w:val="004F260A"/>
    <w:rsid w:val="005006EA"/>
    <w:rsid w:val="00503303"/>
    <w:rsid w:val="00506968"/>
    <w:rsid w:val="00506E39"/>
    <w:rsid w:val="0052261B"/>
    <w:rsid w:val="00524BAE"/>
    <w:rsid w:val="00530B38"/>
    <w:rsid w:val="00533EF4"/>
    <w:rsid w:val="00556950"/>
    <w:rsid w:val="005618DE"/>
    <w:rsid w:val="00563311"/>
    <w:rsid w:val="0057338A"/>
    <w:rsid w:val="005755A2"/>
    <w:rsid w:val="00575EDC"/>
    <w:rsid w:val="0058022C"/>
    <w:rsid w:val="00582E9F"/>
    <w:rsid w:val="00586282"/>
    <w:rsid w:val="005979D4"/>
    <w:rsid w:val="005B2E47"/>
    <w:rsid w:val="005B34DF"/>
    <w:rsid w:val="005B4516"/>
    <w:rsid w:val="005B69B6"/>
    <w:rsid w:val="005B78C3"/>
    <w:rsid w:val="005D0940"/>
    <w:rsid w:val="005D6DE0"/>
    <w:rsid w:val="005D7EFC"/>
    <w:rsid w:val="005E43D7"/>
    <w:rsid w:val="005E53C8"/>
    <w:rsid w:val="0060770D"/>
    <w:rsid w:val="00614125"/>
    <w:rsid w:val="00615616"/>
    <w:rsid w:val="00621149"/>
    <w:rsid w:val="00625D9A"/>
    <w:rsid w:val="0064023C"/>
    <w:rsid w:val="00651EB5"/>
    <w:rsid w:val="00653DF9"/>
    <w:rsid w:val="00654740"/>
    <w:rsid w:val="00671403"/>
    <w:rsid w:val="00676416"/>
    <w:rsid w:val="006864DD"/>
    <w:rsid w:val="00692F0D"/>
    <w:rsid w:val="0069583B"/>
    <w:rsid w:val="00695C5A"/>
    <w:rsid w:val="006A06B6"/>
    <w:rsid w:val="006A0D6D"/>
    <w:rsid w:val="006A19A2"/>
    <w:rsid w:val="006A3A61"/>
    <w:rsid w:val="006B476B"/>
    <w:rsid w:val="006B750D"/>
    <w:rsid w:val="006C08BD"/>
    <w:rsid w:val="006C67DE"/>
    <w:rsid w:val="006D49AD"/>
    <w:rsid w:val="006D5D5C"/>
    <w:rsid w:val="006E05C9"/>
    <w:rsid w:val="006E1E2D"/>
    <w:rsid w:val="006F3DB5"/>
    <w:rsid w:val="006F544B"/>
    <w:rsid w:val="00706A6F"/>
    <w:rsid w:val="00707584"/>
    <w:rsid w:val="00713681"/>
    <w:rsid w:val="00720530"/>
    <w:rsid w:val="0072088D"/>
    <w:rsid w:val="00720DC0"/>
    <w:rsid w:val="0072168C"/>
    <w:rsid w:val="00722BD7"/>
    <w:rsid w:val="007262F1"/>
    <w:rsid w:val="00730DC7"/>
    <w:rsid w:val="00733A52"/>
    <w:rsid w:val="00737232"/>
    <w:rsid w:val="00740F8A"/>
    <w:rsid w:val="007434D7"/>
    <w:rsid w:val="0074607A"/>
    <w:rsid w:val="007470A5"/>
    <w:rsid w:val="00747865"/>
    <w:rsid w:val="007479D8"/>
    <w:rsid w:val="007514A6"/>
    <w:rsid w:val="0075315F"/>
    <w:rsid w:val="007559B2"/>
    <w:rsid w:val="007562F6"/>
    <w:rsid w:val="00763F9D"/>
    <w:rsid w:val="0077103A"/>
    <w:rsid w:val="00775C38"/>
    <w:rsid w:val="00776DA3"/>
    <w:rsid w:val="007B04B0"/>
    <w:rsid w:val="007B0CF1"/>
    <w:rsid w:val="007C5ED5"/>
    <w:rsid w:val="007D457B"/>
    <w:rsid w:val="007D5A3F"/>
    <w:rsid w:val="007E7894"/>
    <w:rsid w:val="008032C1"/>
    <w:rsid w:val="0080749A"/>
    <w:rsid w:val="008104C7"/>
    <w:rsid w:val="00820207"/>
    <w:rsid w:val="008237CC"/>
    <w:rsid w:val="00824E2C"/>
    <w:rsid w:val="00833BE5"/>
    <w:rsid w:val="008364DF"/>
    <w:rsid w:val="00836E8F"/>
    <w:rsid w:val="00841D07"/>
    <w:rsid w:val="008521E3"/>
    <w:rsid w:val="0085530A"/>
    <w:rsid w:val="00857C08"/>
    <w:rsid w:val="008606AB"/>
    <w:rsid w:val="008612CE"/>
    <w:rsid w:val="0087131B"/>
    <w:rsid w:val="00874440"/>
    <w:rsid w:val="00880D87"/>
    <w:rsid w:val="00883202"/>
    <w:rsid w:val="008959D8"/>
    <w:rsid w:val="008A0D41"/>
    <w:rsid w:val="008A0DC3"/>
    <w:rsid w:val="008A5393"/>
    <w:rsid w:val="008A6CEF"/>
    <w:rsid w:val="008B377A"/>
    <w:rsid w:val="008B5597"/>
    <w:rsid w:val="008B73FB"/>
    <w:rsid w:val="008C5BC3"/>
    <w:rsid w:val="008C617D"/>
    <w:rsid w:val="008D187A"/>
    <w:rsid w:val="008D1A1A"/>
    <w:rsid w:val="008D25F7"/>
    <w:rsid w:val="008D45EC"/>
    <w:rsid w:val="008E3273"/>
    <w:rsid w:val="008F1B7F"/>
    <w:rsid w:val="008F2318"/>
    <w:rsid w:val="008F4289"/>
    <w:rsid w:val="00906537"/>
    <w:rsid w:val="00920F5B"/>
    <w:rsid w:val="009240EC"/>
    <w:rsid w:val="00925F08"/>
    <w:rsid w:val="00941AE1"/>
    <w:rsid w:val="00943598"/>
    <w:rsid w:val="00945967"/>
    <w:rsid w:val="00950B0F"/>
    <w:rsid w:val="009552E8"/>
    <w:rsid w:val="009575E3"/>
    <w:rsid w:val="0096136C"/>
    <w:rsid w:val="00982C68"/>
    <w:rsid w:val="00984049"/>
    <w:rsid w:val="00984679"/>
    <w:rsid w:val="0098733A"/>
    <w:rsid w:val="00996DC1"/>
    <w:rsid w:val="009A241A"/>
    <w:rsid w:val="009A5E7C"/>
    <w:rsid w:val="009B69CB"/>
    <w:rsid w:val="009C0306"/>
    <w:rsid w:val="009C21ED"/>
    <w:rsid w:val="009C334F"/>
    <w:rsid w:val="009C4374"/>
    <w:rsid w:val="009C6A0E"/>
    <w:rsid w:val="009D217D"/>
    <w:rsid w:val="009D62B3"/>
    <w:rsid w:val="009E4BAB"/>
    <w:rsid w:val="009F028B"/>
    <w:rsid w:val="009F0999"/>
    <w:rsid w:val="009F6597"/>
    <w:rsid w:val="009F71AE"/>
    <w:rsid w:val="00A01A25"/>
    <w:rsid w:val="00A0684D"/>
    <w:rsid w:val="00A06E32"/>
    <w:rsid w:val="00A20588"/>
    <w:rsid w:val="00A230BB"/>
    <w:rsid w:val="00A273B6"/>
    <w:rsid w:val="00A32524"/>
    <w:rsid w:val="00A379DD"/>
    <w:rsid w:val="00A417A9"/>
    <w:rsid w:val="00A451B3"/>
    <w:rsid w:val="00A4725F"/>
    <w:rsid w:val="00A604CA"/>
    <w:rsid w:val="00A75773"/>
    <w:rsid w:val="00A777EF"/>
    <w:rsid w:val="00A81C5F"/>
    <w:rsid w:val="00A91398"/>
    <w:rsid w:val="00A91BFB"/>
    <w:rsid w:val="00A937CE"/>
    <w:rsid w:val="00A9739F"/>
    <w:rsid w:val="00A97C69"/>
    <w:rsid w:val="00AA1446"/>
    <w:rsid w:val="00AA6743"/>
    <w:rsid w:val="00AB45CE"/>
    <w:rsid w:val="00AB60FA"/>
    <w:rsid w:val="00AC4889"/>
    <w:rsid w:val="00AD010B"/>
    <w:rsid w:val="00AD1CFB"/>
    <w:rsid w:val="00AD291E"/>
    <w:rsid w:val="00AD2CB6"/>
    <w:rsid w:val="00AD6C0C"/>
    <w:rsid w:val="00AE307C"/>
    <w:rsid w:val="00AF318B"/>
    <w:rsid w:val="00B03165"/>
    <w:rsid w:val="00B0759C"/>
    <w:rsid w:val="00B10AC2"/>
    <w:rsid w:val="00B25E73"/>
    <w:rsid w:val="00B26DBD"/>
    <w:rsid w:val="00B30030"/>
    <w:rsid w:val="00B32E28"/>
    <w:rsid w:val="00B3733F"/>
    <w:rsid w:val="00B41728"/>
    <w:rsid w:val="00B4286F"/>
    <w:rsid w:val="00B43DB0"/>
    <w:rsid w:val="00B46789"/>
    <w:rsid w:val="00B50123"/>
    <w:rsid w:val="00B51A90"/>
    <w:rsid w:val="00B5279B"/>
    <w:rsid w:val="00B56A56"/>
    <w:rsid w:val="00B56A5F"/>
    <w:rsid w:val="00B56DB9"/>
    <w:rsid w:val="00B57BC7"/>
    <w:rsid w:val="00B67BA5"/>
    <w:rsid w:val="00B71E3C"/>
    <w:rsid w:val="00B726D8"/>
    <w:rsid w:val="00B81AAE"/>
    <w:rsid w:val="00B934C6"/>
    <w:rsid w:val="00B95FD0"/>
    <w:rsid w:val="00B9660E"/>
    <w:rsid w:val="00BA15AE"/>
    <w:rsid w:val="00BA298F"/>
    <w:rsid w:val="00BB76A1"/>
    <w:rsid w:val="00BC10F2"/>
    <w:rsid w:val="00BD5AB2"/>
    <w:rsid w:val="00BE00BD"/>
    <w:rsid w:val="00C058EF"/>
    <w:rsid w:val="00C06BE2"/>
    <w:rsid w:val="00C13772"/>
    <w:rsid w:val="00C16233"/>
    <w:rsid w:val="00C179B2"/>
    <w:rsid w:val="00C31B26"/>
    <w:rsid w:val="00C32B3A"/>
    <w:rsid w:val="00C36E08"/>
    <w:rsid w:val="00C40206"/>
    <w:rsid w:val="00C43465"/>
    <w:rsid w:val="00C44D0D"/>
    <w:rsid w:val="00C500A9"/>
    <w:rsid w:val="00C52DBC"/>
    <w:rsid w:val="00C5543E"/>
    <w:rsid w:val="00C55748"/>
    <w:rsid w:val="00C55764"/>
    <w:rsid w:val="00C6055B"/>
    <w:rsid w:val="00C6208F"/>
    <w:rsid w:val="00C64DD9"/>
    <w:rsid w:val="00C65E74"/>
    <w:rsid w:val="00C76899"/>
    <w:rsid w:val="00C96E5D"/>
    <w:rsid w:val="00CA545F"/>
    <w:rsid w:val="00CB7E07"/>
    <w:rsid w:val="00CC0EDB"/>
    <w:rsid w:val="00CC3999"/>
    <w:rsid w:val="00CD01D6"/>
    <w:rsid w:val="00CF1EFD"/>
    <w:rsid w:val="00CF7E65"/>
    <w:rsid w:val="00D05B00"/>
    <w:rsid w:val="00D074F7"/>
    <w:rsid w:val="00D076C4"/>
    <w:rsid w:val="00D139BC"/>
    <w:rsid w:val="00D27F37"/>
    <w:rsid w:val="00D359E1"/>
    <w:rsid w:val="00D466BC"/>
    <w:rsid w:val="00D47F58"/>
    <w:rsid w:val="00D54778"/>
    <w:rsid w:val="00D62A12"/>
    <w:rsid w:val="00D6410D"/>
    <w:rsid w:val="00D80867"/>
    <w:rsid w:val="00D82191"/>
    <w:rsid w:val="00D8227D"/>
    <w:rsid w:val="00DA1F90"/>
    <w:rsid w:val="00DA413F"/>
    <w:rsid w:val="00DA66D0"/>
    <w:rsid w:val="00DB4573"/>
    <w:rsid w:val="00DD0E1A"/>
    <w:rsid w:val="00DD30EA"/>
    <w:rsid w:val="00DE2209"/>
    <w:rsid w:val="00DE6B39"/>
    <w:rsid w:val="00DE7B27"/>
    <w:rsid w:val="00DF799F"/>
    <w:rsid w:val="00E20E57"/>
    <w:rsid w:val="00E2153D"/>
    <w:rsid w:val="00E23A45"/>
    <w:rsid w:val="00E25ADD"/>
    <w:rsid w:val="00E26444"/>
    <w:rsid w:val="00E30989"/>
    <w:rsid w:val="00E309D3"/>
    <w:rsid w:val="00E430CB"/>
    <w:rsid w:val="00E457E7"/>
    <w:rsid w:val="00E60BA2"/>
    <w:rsid w:val="00E63A62"/>
    <w:rsid w:val="00E64398"/>
    <w:rsid w:val="00E760DE"/>
    <w:rsid w:val="00E81B4B"/>
    <w:rsid w:val="00E83B02"/>
    <w:rsid w:val="00E858C2"/>
    <w:rsid w:val="00E9385A"/>
    <w:rsid w:val="00E93FFD"/>
    <w:rsid w:val="00EB6826"/>
    <w:rsid w:val="00EC3B0E"/>
    <w:rsid w:val="00EC54BF"/>
    <w:rsid w:val="00EC7EB3"/>
    <w:rsid w:val="00ED7F81"/>
    <w:rsid w:val="00EF4B77"/>
    <w:rsid w:val="00EF4DB7"/>
    <w:rsid w:val="00F005BB"/>
    <w:rsid w:val="00F026F3"/>
    <w:rsid w:val="00F03E09"/>
    <w:rsid w:val="00F04116"/>
    <w:rsid w:val="00F04CC8"/>
    <w:rsid w:val="00F051E3"/>
    <w:rsid w:val="00F12E50"/>
    <w:rsid w:val="00F23095"/>
    <w:rsid w:val="00F322CB"/>
    <w:rsid w:val="00F34F82"/>
    <w:rsid w:val="00F45333"/>
    <w:rsid w:val="00F522BB"/>
    <w:rsid w:val="00F530B3"/>
    <w:rsid w:val="00F54C08"/>
    <w:rsid w:val="00F663B6"/>
    <w:rsid w:val="00F67517"/>
    <w:rsid w:val="00F767C9"/>
    <w:rsid w:val="00F948D5"/>
    <w:rsid w:val="00FA2A95"/>
    <w:rsid w:val="00FA64D0"/>
    <w:rsid w:val="00FB0A95"/>
    <w:rsid w:val="00FB4E61"/>
    <w:rsid w:val="00FB7BCC"/>
    <w:rsid w:val="00FC12E7"/>
    <w:rsid w:val="00FD48D3"/>
    <w:rsid w:val="00FD75C8"/>
    <w:rsid w:val="00FF5D95"/>
    <w:rsid w:val="00FF6A12"/>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34E1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paragraph" w:styleId="Bibliography">
    <w:name w:val="Bibliography"/>
    <w:basedOn w:val="Normal"/>
    <w:next w:val="Normal"/>
    <w:uiPriority w:val="37"/>
    <w:unhideWhenUsed/>
    <w:rsid w:val="002950C1"/>
    <w:pPr>
      <w:spacing w:after="240"/>
    </w:pPr>
  </w:style>
  <w:style w:type="paragraph" w:styleId="TOCHeading">
    <w:name w:val="TOC Heading"/>
    <w:basedOn w:val="Heading1"/>
    <w:next w:val="Normal"/>
    <w:uiPriority w:val="39"/>
    <w:unhideWhenUsed/>
    <w:qFormat/>
    <w:rsid w:val="00CA545F"/>
    <w:pPr>
      <w:keepLines/>
      <w:spacing w:before="480" w:after="0" w:line="276" w:lineRule="auto"/>
      <w:outlineLvl w:val="9"/>
    </w:pPr>
    <w:rPr>
      <w:rFonts w:eastAsiaTheme="majorEastAsia" w:cstheme="majorBidi"/>
      <w:color w:val="2F5496" w:themeColor="accent1" w:themeShade="BF"/>
      <w:sz w:val="28"/>
      <w:szCs w:val="28"/>
    </w:rPr>
  </w:style>
  <w:style w:type="paragraph" w:styleId="TOC1">
    <w:name w:val="toc 1"/>
    <w:basedOn w:val="Normal"/>
    <w:next w:val="Normal"/>
    <w:autoRedefine/>
    <w:uiPriority w:val="39"/>
    <w:unhideWhenUsed/>
    <w:rsid w:val="00CA545F"/>
    <w:pPr>
      <w:spacing w:before="120" w:after="0"/>
    </w:pPr>
    <w:rPr>
      <w:rFonts w:cstheme="minorHAnsi"/>
      <w:b/>
      <w:bCs/>
      <w:i/>
      <w:iCs/>
      <w:sz w:val="24"/>
      <w:szCs w:val="24"/>
    </w:rPr>
  </w:style>
  <w:style w:type="paragraph" w:styleId="TOC2">
    <w:name w:val="toc 2"/>
    <w:basedOn w:val="Normal"/>
    <w:next w:val="Normal"/>
    <w:autoRedefine/>
    <w:uiPriority w:val="39"/>
    <w:unhideWhenUsed/>
    <w:rsid w:val="00CA545F"/>
    <w:pPr>
      <w:spacing w:before="120" w:after="0"/>
      <w:ind w:left="260"/>
    </w:pPr>
    <w:rPr>
      <w:rFonts w:cstheme="minorHAnsi"/>
      <w:b/>
      <w:bCs/>
      <w:sz w:val="22"/>
      <w:szCs w:val="22"/>
    </w:rPr>
  </w:style>
  <w:style w:type="character" w:styleId="Hyperlink">
    <w:name w:val="Hyperlink"/>
    <w:basedOn w:val="DefaultParagraphFont"/>
    <w:uiPriority w:val="99"/>
    <w:unhideWhenUsed/>
    <w:rsid w:val="00CA545F"/>
    <w:rPr>
      <w:color w:val="C6281D" w:themeColor="hyperlink"/>
      <w:u w:val="single"/>
    </w:rPr>
  </w:style>
  <w:style w:type="paragraph" w:styleId="TOC3">
    <w:name w:val="toc 3"/>
    <w:basedOn w:val="Normal"/>
    <w:next w:val="Normal"/>
    <w:autoRedefine/>
    <w:uiPriority w:val="39"/>
    <w:semiHidden/>
    <w:unhideWhenUsed/>
    <w:rsid w:val="00CA545F"/>
    <w:pPr>
      <w:spacing w:after="0"/>
      <w:ind w:left="520"/>
    </w:pPr>
    <w:rPr>
      <w:rFonts w:cstheme="minorHAnsi"/>
      <w:sz w:val="20"/>
      <w:szCs w:val="20"/>
    </w:rPr>
  </w:style>
  <w:style w:type="paragraph" w:styleId="TOC4">
    <w:name w:val="toc 4"/>
    <w:basedOn w:val="Normal"/>
    <w:next w:val="Normal"/>
    <w:autoRedefine/>
    <w:uiPriority w:val="39"/>
    <w:semiHidden/>
    <w:unhideWhenUsed/>
    <w:rsid w:val="00CA545F"/>
    <w:pPr>
      <w:spacing w:after="0"/>
      <w:ind w:left="780"/>
    </w:pPr>
    <w:rPr>
      <w:rFonts w:cstheme="minorHAnsi"/>
      <w:sz w:val="20"/>
      <w:szCs w:val="20"/>
    </w:rPr>
  </w:style>
  <w:style w:type="paragraph" w:styleId="TOC5">
    <w:name w:val="toc 5"/>
    <w:basedOn w:val="Normal"/>
    <w:next w:val="Normal"/>
    <w:autoRedefine/>
    <w:uiPriority w:val="39"/>
    <w:semiHidden/>
    <w:unhideWhenUsed/>
    <w:rsid w:val="00CA545F"/>
    <w:pPr>
      <w:spacing w:after="0"/>
      <w:ind w:left="1040"/>
    </w:pPr>
    <w:rPr>
      <w:rFonts w:cstheme="minorHAnsi"/>
      <w:sz w:val="20"/>
      <w:szCs w:val="20"/>
    </w:rPr>
  </w:style>
  <w:style w:type="paragraph" w:styleId="TOC6">
    <w:name w:val="toc 6"/>
    <w:basedOn w:val="Normal"/>
    <w:next w:val="Normal"/>
    <w:autoRedefine/>
    <w:uiPriority w:val="39"/>
    <w:semiHidden/>
    <w:unhideWhenUsed/>
    <w:rsid w:val="00CA545F"/>
    <w:pPr>
      <w:spacing w:after="0"/>
      <w:ind w:left="1300"/>
    </w:pPr>
    <w:rPr>
      <w:rFonts w:cstheme="minorHAnsi"/>
      <w:sz w:val="20"/>
      <w:szCs w:val="20"/>
    </w:rPr>
  </w:style>
  <w:style w:type="paragraph" w:styleId="TOC7">
    <w:name w:val="toc 7"/>
    <w:basedOn w:val="Normal"/>
    <w:next w:val="Normal"/>
    <w:autoRedefine/>
    <w:uiPriority w:val="39"/>
    <w:semiHidden/>
    <w:unhideWhenUsed/>
    <w:rsid w:val="00CA545F"/>
    <w:pPr>
      <w:spacing w:after="0"/>
      <w:ind w:left="1560"/>
    </w:pPr>
    <w:rPr>
      <w:rFonts w:cstheme="minorHAnsi"/>
      <w:sz w:val="20"/>
      <w:szCs w:val="20"/>
    </w:rPr>
  </w:style>
  <w:style w:type="paragraph" w:styleId="TOC8">
    <w:name w:val="toc 8"/>
    <w:basedOn w:val="Normal"/>
    <w:next w:val="Normal"/>
    <w:autoRedefine/>
    <w:uiPriority w:val="39"/>
    <w:semiHidden/>
    <w:unhideWhenUsed/>
    <w:rsid w:val="00CA545F"/>
    <w:pPr>
      <w:spacing w:after="0"/>
      <w:ind w:left="1820"/>
    </w:pPr>
    <w:rPr>
      <w:rFonts w:cstheme="minorHAnsi"/>
      <w:sz w:val="20"/>
      <w:szCs w:val="20"/>
    </w:rPr>
  </w:style>
  <w:style w:type="paragraph" w:styleId="TOC9">
    <w:name w:val="toc 9"/>
    <w:basedOn w:val="Normal"/>
    <w:next w:val="Normal"/>
    <w:autoRedefine/>
    <w:uiPriority w:val="39"/>
    <w:semiHidden/>
    <w:unhideWhenUsed/>
    <w:rsid w:val="00CA545F"/>
    <w:pPr>
      <w:spacing w:after="0"/>
      <w:ind w:left="208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07547">
      <w:bodyDiv w:val="1"/>
      <w:marLeft w:val="0"/>
      <w:marRight w:val="0"/>
      <w:marTop w:val="0"/>
      <w:marBottom w:val="0"/>
      <w:divBdr>
        <w:top w:val="none" w:sz="0" w:space="0" w:color="auto"/>
        <w:left w:val="none" w:sz="0" w:space="0" w:color="auto"/>
        <w:bottom w:val="none" w:sz="0" w:space="0" w:color="auto"/>
        <w:right w:val="none" w:sz="0" w:space="0" w:color="auto"/>
      </w:divBdr>
    </w:div>
    <w:div w:id="99811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ikanthshileshpasam.com/"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srikanthshileshpasam/caradvertsweb.github.io"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rikanthshileshpasam/Library/Containers/com.microsoft.Word/Data/Library/Application%20Support/Microsoft/Office/16.0/DTS/Search/%7b61A893A3-5602-354F-ADC4-DF59458D1C78%7dtf89935284.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B5B209EA593B542B1C23A6D668E31FC"/>
        <w:category>
          <w:name w:val="General"/>
          <w:gallery w:val="placeholder"/>
        </w:category>
        <w:types>
          <w:type w:val="bbPlcHdr"/>
        </w:types>
        <w:behaviors>
          <w:behavior w:val="content"/>
        </w:behaviors>
        <w:guid w:val="{EE28DDCF-C312-DD4E-AA93-759AA7C98CE2}"/>
      </w:docPartPr>
      <w:docPartBody>
        <w:p w:rsidR="00000000" w:rsidRDefault="003554FE">
          <w:pPr>
            <w:pStyle w:val="9B5B209EA593B542B1C23A6D668E31FC"/>
          </w:pPr>
          <w:r w:rsidRPr="000040C5">
            <w:t>Student:</w:t>
          </w:r>
        </w:p>
      </w:docPartBody>
    </w:docPart>
    <w:docPart>
      <w:docPartPr>
        <w:name w:val="0C56C68999D32941952E00C04B42966D"/>
        <w:category>
          <w:name w:val="General"/>
          <w:gallery w:val="placeholder"/>
        </w:category>
        <w:types>
          <w:type w:val="bbPlcHdr"/>
        </w:types>
        <w:behaviors>
          <w:behavior w:val="content"/>
        </w:behaviors>
        <w:guid w:val="{81276C4D-3E41-BA41-AE31-BECFCEF3B17A}"/>
      </w:docPartPr>
      <w:docPartBody>
        <w:p w:rsidR="00000000" w:rsidRDefault="003554FE">
          <w:pPr>
            <w:pStyle w:val="0C56C68999D32941952E00C04B42966D"/>
          </w:pPr>
          <w:r w:rsidRPr="000040C5">
            <w:t>Teacher:</w:t>
          </w:r>
        </w:p>
      </w:docPartBody>
    </w:docPart>
    <w:docPart>
      <w:docPartPr>
        <w:name w:val="641EC6E3B1C9D14984FC4838F18C576F"/>
        <w:category>
          <w:name w:val="General"/>
          <w:gallery w:val="placeholder"/>
        </w:category>
        <w:types>
          <w:type w:val="bbPlcHdr"/>
        </w:types>
        <w:behaviors>
          <w:behavior w:val="content"/>
        </w:behaviors>
        <w:guid w:val="{C65BE40F-D6E5-2541-93CF-134E29D41A74}"/>
      </w:docPartPr>
      <w:docPartBody>
        <w:p w:rsidR="00000000" w:rsidRDefault="003554FE">
          <w:pPr>
            <w:pStyle w:val="641EC6E3B1C9D14984FC4838F18C576F"/>
          </w:pPr>
          <w:r w:rsidRPr="000040C5">
            <w:t>Course:</w:t>
          </w:r>
        </w:p>
      </w:docPartBody>
    </w:docPart>
    <w:docPart>
      <w:docPartPr>
        <w:name w:val="A7826438B98E8643B4BBA8413CCF6421"/>
        <w:category>
          <w:name w:val="General"/>
          <w:gallery w:val="placeholder"/>
        </w:category>
        <w:types>
          <w:type w:val="bbPlcHdr"/>
        </w:types>
        <w:behaviors>
          <w:behavior w:val="content"/>
        </w:behaviors>
        <w:guid w:val="{00D0CCAD-2396-7C4F-A953-80158B93475C}"/>
      </w:docPartPr>
      <w:docPartBody>
        <w:p w:rsidR="00000000" w:rsidRDefault="003554FE">
          <w:pPr>
            <w:pStyle w:val="A7826438B98E8643B4BBA8413CCF6421"/>
          </w:pPr>
          <w:r w:rsidRPr="000040C5">
            <w:t>Course title</w:t>
          </w:r>
        </w:p>
      </w:docPartBody>
    </w:docPart>
    <w:docPart>
      <w:docPartPr>
        <w:name w:val="926B827A08C1DF45928BA7F5162CD4B7"/>
        <w:category>
          <w:name w:val="General"/>
          <w:gallery w:val="placeholder"/>
        </w:category>
        <w:types>
          <w:type w:val="bbPlcHdr"/>
        </w:types>
        <w:behaviors>
          <w:behavior w:val="content"/>
        </w:behaviors>
        <w:guid w:val="{8C7DC4DB-B984-5E45-91B1-2508CA3FA9CC}"/>
      </w:docPartPr>
      <w:docPartBody>
        <w:p w:rsidR="00000000" w:rsidRDefault="003554FE">
          <w:pPr>
            <w:pStyle w:val="926B827A08C1DF45928BA7F5162CD4B7"/>
          </w:pPr>
          <w:r w:rsidRPr="000040C5">
            <w:t>Neque porro quisquam est, qui dolorem ipsum quia dolor sit amet, consectetur, adipisci velit, sed quia non numquam eius modi tempora incidunt ut labore et dolore m</w:t>
          </w:r>
          <w:r w:rsidRPr="000040C5">
            <w:t>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4FE"/>
    <w:rsid w:val="003554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outlineLvl w:val="1"/>
    </w:pPr>
    <w:rPr>
      <w:rFonts w:asciiTheme="majorHAnsi" w:eastAsiaTheme="minorHAnsi" w:hAnsiTheme="majorHAnsi"/>
      <w:bCs/>
      <w:color w:val="4472C4" w:themeColor="accent1"/>
      <w:sz w:val="36"/>
      <w:szCs w:val="5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554FE"/>
    <w:rPr>
      <w:i w:val="0"/>
      <w:iCs/>
      <w:color w:val="4472C4" w:themeColor="accent1"/>
    </w:rPr>
  </w:style>
  <w:style w:type="paragraph" w:customStyle="1" w:styleId="25E01128E8C64A4793362A9F9838A03B">
    <w:name w:val="25E01128E8C64A4793362A9F9838A03B"/>
  </w:style>
  <w:style w:type="paragraph" w:customStyle="1" w:styleId="418BC88B05A05B4E91AE94E3B1E16695">
    <w:name w:val="418BC88B05A05B4E91AE94E3B1E16695"/>
  </w:style>
  <w:style w:type="paragraph" w:customStyle="1" w:styleId="261B2C9DB931DD4CABF3330C9CC84CE9">
    <w:name w:val="261B2C9DB931DD4CABF3330C9CC84CE9"/>
  </w:style>
  <w:style w:type="paragraph" w:customStyle="1" w:styleId="9B5B209EA593B542B1C23A6D668E31FC">
    <w:name w:val="9B5B209EA593B542B1C23A6D668E31FC"/>
  </w:style>
  <w:style w:type="paragraph" w:customStyle="1" w:styleId="F4F9373BABED4140AF0C4543112FD9EF">
    <w:name w:val="F4F9373BABED4140AF0C4543112FD9EF"/>
  </w:style>
  <w:style w:type="paragraph" w:customStyle="1" w:styleId="0C56C68999D32941952E00C04B42966D">
    <w:name w:val="0C56C68999D32941952E00C04B42966D"/>
  </w:style>
  <w:style w:type="paragraph" w:customStyle="1" w:styleId="70A49983847282478983F27FF1063271">
    <w:name w:val="70A49983847282478983F27FF1063271"/>
  </w:style>
  <w:style w:type="paragraph" w:customStyle="1" w:styleId="641EC6E3B1C9D14984FC4838F18C576F">
    <w:name w:val="641EC6E3B1C9D14984FC4838F18C576F"/>
  </w:style>
  <w:style w:type="paragraph" w:customStyle="1" w:styleId="A7826438B98E8643B4BBA8413CCF6421">
    <w:name w:val="A7826438B98E8643B4BBA8413CCF6421"/>
  </w:style>
  <w:style w:type="paragraph" w:customStyle="1" w:styleId="63E0853638D5A447BC6E2D293E6D33E7">
    <w:name w:val="63E0853638D5A447BC6E2D293E6D33E7"/>
  </w:style>
  <w:style w:type="paragraph" w:customStyle="1" w:styleId="2E91FC0149DD1947A33E98DF461B0C43">
    <w:name w:val="2E91FC0149DD1947A33E98DF461B0C43"/>
  </w:style>
  <w:style w:type="paragraph" w:customStyle="1" w:styleId="97F3DA1E2351E048A4D0F4672D62B4B0">
    <w:name w:val="97F3DA1E2351E048A4D0F4672D62B4B0"/>
  </w:style>
  <w:style w:type="paragraph" w:customStyle="1" w:styleId="26FECDD7582C184FB8F965ACB6F40C30">
    <w:name w:val="26FECDD7582C184FB8F965ACB6F40C30"/>
  </w:style>
  <w:style w:type="paragraph" w:customStyle="1" w:styleId="86AD823CA8FD1E47B3A78FE9952ACDDD">
    <w:name w:val="86AD823CA8FD1E47B3A78FE9952ACDDD"/>
  </w:style>
  <w:style w:type="paragraph" w:customStyle="1" w:styleId="37ED1BD68639A24E822E9221D513F8F0">
    <w:name w:val="37ED1BD68639A24E822E9221D513F8F0"/>
  </w:style>
  <w:style w:type="paragraph" w:customStyle="1" w:styleId="64D4B60878B16F47ACB5346012A05C5E">
    <w:name w:val="64D4B60878B16F47ACB5346012A05C5E"/>
  </w:style>
  <w:style w:type="paragraph" w:customStyle="1" w:styleId="3551B551F628F740BE9084E8A748022F">
    <w:name w:val="3551B551F628F740BE9084E8A748022F"/>
  </w:style>
  <w:style w:type="paragraph" w:customStyle="1" w:styleId="0B477F190648824E9EBC4D6FCD656765">
    <w:name w:val="0B477F190648824E9EBC4D6FCD656765"/>
  </w:style>
  <w:style w:type="paragraph" w:customStyle="1" w:styleId="FB7397439BEDD748A85F898EAF39CDB3">
    <w:name w:val="FB7397439BEDD748A85F898EAF39CDB3"/>
  </w:style>
  <w:style w:type="paragraph" w:customStyle="1" w:styleId="1CD14251A4FFCC46A98E2FACDAB1CF71">
    <w:name w:val="1CD14251A4FFCC46A98E2FACDAB1CF71"/>
  </w:style>
  <w:style w:type="paragraph" w:customStyle="1" w:styleId="336AF10D7BC02F48ADCE1C27D8FC251B">
    <w:name w:val="336AF10D7BC02F48ADCE1C27D8FC251B"/>
  </w:style>
  <w:style w:type="paragraph" w:customStyle="1" w:styleId="8CDF7AA686392140AD0501355215E79F">
    <w:name w:val="8CDF7AA686392140AD0501355215E79F"/>
  </w:style>
  <w:style w:type="paragraph" w:customStyle="1" w:styleId="C91F6DDC6CECEB44AFBA7F8E9A86F3E7">
    <w:name w:val="C91F6DDC6CECEB44AFBA7F8E9A86F3E7"/>
  </w:style>
  <w:style w:type="paragraph" w:customStyle="1" w:styleId="10ED0715C2E9974C997D4CEF32E98F2F">
    <w:name w:val="10ED0715C2E9974C997D4CEF32E98F2F"/>
  </w:style>
  <w:style w:type="paragraph" w:customStyle="1" w:styleId="E769C9BCA717BB48AE8F5D293F26B705">
    <w:name w:val="E769C9BCA717BB48AE8F5D293F26B705"/>
  </w:style>
  <w:style w:type="paragraph" w:customStyle="1" w:styleId="0134F078EABC5B419CC9342AD0384AF0">
    <w:name w:val="0134F078EABC5B419CC9342AD0384AF0"/>
  </w:style>
  <w:style w:type="paragraph" w:styleId="ListBullet">
    <w:name w:val="List Bullet"/>
    <w:basedOn w:val="Normal"/>
    <w:uiPriority w:val="99"/>
    <w:qFormat/>
    <w:pPr>
      <w:numPr>
        <w:numId w:val="1"/>
      </w:numPr>
      <w:tabs>
        <w:tab w:val="clear" w:pos="360"/>
      </w:tabs>
      <w:contextualSpacing/>
    </w:pPr>
    <w:rPr>
      <w:rFonts w:eastAsiaTheme="minorHAnsi"/>
      <w:color w:val="808080" w:themeColor="background1" w:themeShade="80"/>
      <w:sz w:val="26"/>
      <w:szCs w:val="26"/>
      <w:lang w:val="en-US" w:eastAsia="en-US"/>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after="160"/>
      <w:contextualSpacing/>
    </w:pPr>
    <w:rPr>
      <w:rFonts w:eastAsiaTheme="minorHAnsi"/>
      <w:color w:val="808080" w:themeColor="background1" w:themeShade="80"/>
      <w:sz w:val="26"/>
      <w:szCs w:val="26"/>
      <w:lang w:val="en-US" w:eastAsia="en-US"/>
    </w:rPr>
  </w:style>
  <w:style w:type="paragraph" w:customStyle="1" w:styleId="26B8ABB35CB6B4418F9365698DE0E162">
    <w:name w:val="26B8ABB35CB6B4418F9365698DE0E162"/>
  </w:style>
  <w:style w:type="paragraph" w:customStyle="1" w:styleId="6815C7CA959A9F4993A0ACCD8E6ED93D">
    <w:name w:val="6815C7CA959A9F4993A0ACCD8E6ED93D"/>
  </w:style>
  <w:style w:type="paragraph" w:customStyle="1" w:styleId="8CDB70CA21605248A12C15E74C6BFE26">
    <w:name w:val="8CDB70CA21605248A12C15E74C6BFE26"/>
  </w:style>
  <w:style w:type="paragraph" w:customStyle="1" w:styleId="231F58C647551444BE02741372AAE0C5">
    <w:name w:val="231F58C647551444BE02741372AAE0C5"/>
  </w:style>
  <w:style w:type="paragraph" w:customStyle="1" w:styleId="4AE6BE027B527B4C9AE5B47AEFD3D184">
    <w:name w:val="4AE6BE027B527B4C9AE5B47AEFD3D184"/>
  </w:style>
  <w:style w:type="paragraph" w:customStyle="1" w:styleId="F02DF05E3E016342891C6CB1276E92AC">
    <w:name w:val="F02DF05E3E016342891C6CB1276E92AC"/>
  </w:style>
  <w:style w:type="paragraph" w:customStyle="1" w:styleId="008D8B672282A24DBCB7892214B1840A">
    <w:name w:val="008D8B672282A24DBCB7892214B1840A"/>
  </w:style>
  <w:style w:type="paragraph" w:customStyle="1" w:styleId="F5A479AF069125498CE5C1DD1CA32A68">
    <w:name w:val="F5A479AF069125498CE5C1DD1CA32A68"/>
  </w:style>
  <w:style w:type="paragraph" w:customStyle="1" w:styleId="926B827A08C1DF45928BA7F5162CD4B7">
    <w:name w:val="926B827A08C1DF45928BA7F5162CD4B7"/>
  </w:style>
  <w:style w:type="paragraph" w:customStyle="1" w:styleId="F47566452A008A4680F14151390BB67B">
    <w:name w:val="F47566452A008A4680F14151390BB67B"/>
  </w:style>
  <w:style w:type="paragraph" w:customStyle="1" w:styleId="CAAB3005B7643649887626C6C2F9E1D8">
    <w:name w:val="CAAB3005B7643649887626C6C2F9E1D8"/>
  </w:style>
  <w:style w:type="paragraph" w:customStyle="1" w:styleId="DD7DB69B07D039449884947CCA366A09">
    <w:name w:val="DD7DB69B07D039449884947CCA366A09"/>
  </w:style>
  <w:style w:type="paragraph" w:customStyle="1" w:styleId="7D97A449E4BD774B854CFB90C72CFB30">
    <w:name w:val="7D97A449E4BD774B854CFB90C72CFB30"/>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lang w:val="en-US" w:eastAsia="en-US"/>
    </w:rPr>
  </w:style>
  <w:style w:type="paragraph" w:customStyle="1" w:styleId="376B2E9D44FC124AB39E763D80AB1B6C">
    <w:name w:val="376B2E9D44FC124AB39E763D80AB1B6C"/>
  </w:style>
  <w:style w:type="paragraph" w:customStyle="1" w:styleId="DD2A9DCCC47B354FBCBD747A12A2F057">
    <w:name w:val="DD2A9DCCC47B354FBCBD747A12A2F057"/>
  </w:style>
  <w:style w:type="paragraph" w:customStyle="1" w:styleId="FFBFB192EAE47C439C1D3B61B168270D">
    <w:name w:val="FFBFB192EAE47C439C1D3B61B168270D"/>
  </w:style>
  <w:style w:type="paragraph" w:customStyle="1" w:styleId="2B0F0015AB37784C8FA2E6870E0374D7">
    <w:name w:val="2B0F0015AB37784C8FA2E6870E0374D7"/>
  </w:style>
  <w:style w:type="paragraph" w:customStyle="1" w:styleId="0D39AC8AD3E0BA44B0BA435144115345">
    <w:name w:val="0D39AC8AD3E0BA44B0BA435144115345"/>
  </w:style>
  <w:style w:type="paragraph" w:customStyle="1" w:styleId="4C732F4371AA794982589ADB164AAE65">
    <w:name w:val="4C732F4371AA794982589ADB164AAE65"/>
  </w:style>
  <w:style w:type="paragraph" w:customStyle="1" w:styleId="772C7FF81F6531448D3985325460D10C">
    <w:name w:val="772C7FF81F6531448D3985325460D10C"/>
  </w:style>
  <w:style w:type="paragraph" w:customStyle="1" w:styleId="12198202183D0B4CAAA226B450738C22">
    <w:name w:val="12198202183D0B4CAAA226B450738C22"/>
  </w:style>
  <w:style w:type="paragraph" w:customStyle="1" w:styleId="275B7F02A841504A8D71F92F0DA7ABFF">
    <w:name w:val="275B7F02A841504A8D71F92F0DA7ABFF"/>
    <w:rsid w:val="003554FE"/>
  </w:style>
  <w:style w:type="paragraph" w:customStyle="1" w:styleId="EAC1DB5A55760C4280707440FE268358">
    <w:name w:val="EAC1DB5A55760C4280707440FE268358"/>
    <w:rsid w:val="003554FE"/>
  </w:style>
  <w:style w:type="paragraph" w:customStyle="1" w:styleId="FFBDD3440CCD084FB4C4614137801382">
    <w:name w:val="FFBDD3440CCD084FB4C4614137801382"/>
    <w:rsid w:val="003554FE"/>
  </w:style>
  <w:style w:type="paragraph" w:customStyle="1" w:styleId="57B43796D3256E45B45EB50DDC666193">
    <w:name w:val="57B43796D3256E45B45EB50DDC666193"/>
    <w:rsid w:val="003554FE"/>
  </w:style>
  <w:style w:type="paragraph" w:customStyle="1" w:styleId="74C2D5FCFA13504FB0EEF0206D42F38E">
    <w:name w:val="74C2D5FCFA13504FB0EEF0206D42F38E"/>
    <w:rsid w:val="003554FE"/>
  </w:style>
  <w:style w:type="paragraph" w:customStyle="1" w:styleId="72080D0C0F550647A1DEC0B858CF49F3">
    <w:name w:val="72080D0C0F550647A1DEC0B858CF49F3"/>
    <w:rsid w:val="003554FE"/>
  </w:style>
  <w:style w:type="paragraph" w:customStyle="1" w:styleId="24623B05ADED2648B4CF264737ECD609">
    <w:name w:val="24623B05ADED2648B4CF264737ECD609"/>
    <w:rsid w:val="003554FE"/>
  </w:style>
  <w:style w:type="paragraph" w:customStyle="1" w:styleId="0B7A9EC347F4ED4683B9005876D564D2">
    <w:name w:val="0B7A9EC347F4ED4683B9005876D564D2"/>
    <w:rsid w:val="003554FE"/>
  </w:style>
  <w:style w:type="paragraph" w:customStyle="1" w:styleId="59C9B09E50F4624491C45506C9E8C002">
    <w:name w:val="59C9B09E50F4624491C45506C9E8C002"/>
    <w:rsid w:val="003554FE"/>
  </w:style>
  <w:style w:type="paragraph" w:customStyle="1" w:styleId="C0A83F58A567954086DCB52E43CCA7A5">
    <w:name w:val="C0A83F58A567954086DCB52E43CCA7A5"/>
    <w:rsid w:val="003554FE"/>
  </w:style>
  <w:style w:type="paragraph" w:customStyle="1" w:styleId="F22471BDCC4F354A9813B2F657F55882">
    <w:name w:val="F22471BDCC4F354A9813B2F657F55882"/>
    <w:rsid w:val="003554FE"/>
  </w:style>
  <w:style w:type="paragraph" w:customStyle="1" w:styleId="A46C2E65E7424342AF84E1745064428A">
    <w:name w:val="A46C2E65E7424342AF84E1745064428A"/>
    <w:rsid w:val="003554FE"/>
  </w:style>
  <w:style w:type="paragraph" w:customStyle="1" w:styleId="254887367877A843AE41047C4F4DAF8D">
    <w:name w:val="254887367877A843AE41047C4F4DAF8D"/>
    <w:rsid w:val="003554FE"/>
  </w:style>
  <w:style w:type="paragraph" w:customStyle="1" w:styleId="43181F6D8AC3EB47851068F24707F1D3">
    <w:name w:val="43181F6D8AC3EB47851068F24707F1D3"/>
    <w:rsid w:val="003554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3.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F792FC-E8AD-C24A-97BA-ACB685E8D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students report.dotx</Template>
  <TotalTime>0</TotalTime>
  <Pages>12</Pages>
  <Words>2404</Words>
  <Characters>13706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and Mobile Technologies (B9IS124)</dc:title>
  <dc:subject/>
  <dc:creator/>
  <cp:keywords/>
  <dc:description/>
  <cp:lastModifiedBy/>
  <cp:revision>1</cp:revision>
  <dcterms:created xsi:type="dcterms:W3CDTF">2019-11-19T11:16:00Z</dcterms:created>
  <dcterms:modified xsi:type="dcterms:W3CDTF">2019-11-19T17:34:00Z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ZOTERO_PREF_1">
    <vt:lpwstr>&lt;data data-version="3" zotero-version="5.0.77"&gt;&lt;session id="P5wupW7U"/&gt;&lt;style id="http://www.zotero.org/styles/harvard-cite-them-right" hasBibliography="1" bibliographyStyleHasBeenSet="1"/&gt;&lt;prefs&gt;&lt;pref name="fieldType" value="Field"/&gt;&lt;pref name="automatic</vt:lpwstr>
  </property>
  <property fmtid="{D5CDD505-2E9C-101B-9397-08002B2CF9AE}" pid="4" name="ZOTERO_PREF_2">
    <vt:lpwstr>JournalAbbreviations" value="true"/&gt;&lt;/prefs&gt;&lt;/data&gt;</vt:lpwstr>
  </property>
</Properties>
</file>